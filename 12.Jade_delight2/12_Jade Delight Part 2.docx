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167D4C17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B7C03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A8503E">
        <w:rPr>
          <w:rStyle w:val="Strong"/>
          <w:color w:val="1089D4"/>
        </w:rPr>
        <w:t>12</w:t>
      </w:r>
      <w:r w:rsidR="00330A3C">
        <w:rPr>
          <w:rStyle w:val="Strong"/>
          <w:color w:val="1089D4"/>
        </w:rPr>
        <w:t xml:space="preserve">: </w:t>
      </w:r>
      <w:r w:rsidR="00C026D5">
        <w:rPr>
          <w:rStyle w:val="Strong"/>
          <w:color w:val="1089D4"/>
        </w:rPr>
        <w:t>Jade Delight Part 2</w:t>
      </w:r>
    </w:p>
    <w:p w14:paraId="01FB7541" w14:textId="77777777" w:rsidR="000A33B0" w:rsidRDefault="000A33B0">
      <w:pPr>
        <w:pStyle w:val="Heading1"/>
      </w:pPr>
    </w:p>
    <w:p w14:paraId="69193873" w14:textId="2DB06628" w:rsidR="004F76F3" w:rsidRPr="00BA4368" w:rsidRDefault="00D74561" w:rsidP="004F76F3">
      <w:pPr>
        <w:pStyle w:val="Heading2"/>
      </w:pPr>
      <w:r>
        <w:t>Deliverables</w:t>
      </w:r>
      <w:r w:rsidR="00436217">
        <w:br/>
      </w:r>
      <w:r w:rsidR="00630140" w:rsidRPr="00436217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PDF file </w:t>
      </w:r>
      <w:r w:rsidR="00630140" w:rsidRPr="005109CA">
        <w:rPr>
          <w:rFonts w:ascii="Helvetica" w:eastAsia="Times New Roman" w:hAnsi="Helvetica" w:cs="Helvetica"/>
          <w:b w:val="0"/>
          <w:bCs w:val="0"/>
          <w:i/>
          <w:iCs/>
          <w:color w:val="2D3B45"/>
          <w:szCs w:val="24"/>
          <w:lang w:eastAsia="en-US"/>
        </w:rPr>
        <w:t>with your code</w:t>
      </w:r>
      <w:r w:rsidR="00630140" w:rsidRPr="00436217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 </w:t>
      </w:r>
      <w:r w:rsidR="0050652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>– clearly identify the file the code is in as well as where it is used.</w:t>
      </w:r>
      <w:r w:rsidR="0050652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br/>
      </w:r>
      <w:r w:rsidR="00630140" w:rsidRPr="00436217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URL of the </w:t>
      </w:r>
      <w:r w:rsidR="00E77CD2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order </w:t>
      </w:r>
      <w:r w:rsidR="006070B9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>form page</w:t>
      </w:r>
      <w:r w:rsid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 (should be in the PDF)</w:t>
      </w:r>
      <w:r w:rsid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br/>
      </w:r>
      <w:r w:rsidR="00B41863" w:rsidRP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>Answers to questions</w:t>
      </w:r>
      <w:r w:rsid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 xml:space="preserve"> </w:t>
      </w:r>
      <w:r w:rsid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t>(should be in the PDF)</w:t>
      </w:r>
      <w:r w:rsidR="00B41863">
        <w:rPr>
          <w:rFonts w:ascii="Helvetica" w:eastAsia="Times New Roman" w:hAnsi="Helvetica" w:cs="Helvetica"/>
          <w:b w:val="0"/>
          <w:bCs w:val="0"/>
          <w:color w:val="2D3B45"/>
          <w:szCs w:val="24"/>
          <w:lang w:eastAsia="en-US"/>
        </w:rPr>
        <w:br/>
      </w:r>
      <w:r w:rsidR="00D455FB">
        <w:br/>
      </w:r>
      <w:r w:rsidR="004F76F3" w:rsidRPr="00BA4368">
        <w:t>Objectives</w:t>
      </w:r>
    </w:p>
    <w:p w14:paraId="40DF9A95" w14:textId="0AF9021A" w:rsidR="005A4632" w:rsidRDefault="00154B1D" w:rsidP="005A4632">
      <w:r>
        <w:t xml:space="preserve">Work with </w:t>
      </w:r>
      <w:r w:rsidR="008031ED">
        <w:t>PHP for form processing, email</w:t>
      </w:r>
      <w:r w:rsidR="004B7C03">
        <w:t>,</w:t>
      </w:r>
      <w:r w:rsidR="008031ED">
        <w:t xml:space="preserve"> and database access.</w:t>
      </w:r>
      <w:r w:rsidR="00760974">
        <w:br/>
      </w:r>
    </w:p>
    <w:p w14:paraId="6994E60F" w14:textId="1F0B4A22" w:rsidR="00154B1D" w:rsidRPr="004E61B1" w:rsidRDefault="005A4632" w:rsidP="00436217">
      <w:pPr>
        <w:rPr>
          <w:rFonts w:eastAsia="Times New Roman" w:cs="Calibri"/>
          <w:color w:val="2D3B45"/>
          <w:szCs w:val="24"/>
          <w:lang w:eastAsia="en-US"/>
        </w:rPr>
      </w:pPr>
      <w:r w:rsidRPr="005A4632">
        <w:rPr>
          <w:rFonts w:asciiTheme="majorHAnsi" w:eastAsiaTheme="majorEastAsia" w:hAnsiTheme="majorHAnsi" w:cstheme="majorBidi"/>
          <w:b/>
          <w:bCs/>
          <w:color w:val="1089D4"/>
        </w:rPr>
        <w:t>T</w:t>
      </w:r>
      <w:r w:rsidR="00B212EB" w:rsidRPr="005A4632">
        <w:rPr>
          <w:rFonts w:asciiTheme="majorHAnsi" w:eastAsiaTheme="majorEastAsia" w:hAnsiTheme="majorHAnsi" w:cstheme="majorBidi"/>
          <w:b/>
          <w:bCs/>
          <w:color w:val="1089D4"/>
        </w:rPr>
        <w:t>asks</w:t>
      </w:r>
      <w:r w:rsidR="00436217">
        <w:rPr>
          <w:rFonts w:asciiTheme="majorHAnsi" w:eastAsiaTheme="majorEastAsia" w:hAnsiTheme="majorHAnsi" w:cstheme="majorBidi"/>
          <w:b/>
          <w:bCs/>
          <w:color w:val="1089D4"/>
        </w:rPr>
        <w:br/>
      </w:r>
      <w:r w:rsidR="009D432B" w:rsidRPr="004E61B1">
        <w:rPr>
          <w:rFonts w:eastAsia="Times New Roman" w:cs="Calibri"/>
          <w:color w:val="2D3B45"/>
          <w:szCs w:val="24"/>
          <w:lang w:eastAsia="en-US"/>
        </w:rPr>
        <w:t xml:space="preserve">Modify </w:t>
      </w:r>
      <w:r w:rsidR="00154B1D" w:rsidRPr="004E61B1">
        <w:rPr>
          <w:rFonts w:eastAsia="Times New Roman" w:cs="Calibri"/>
          <w:color w:val="2D3B45"/>
          <w:szCs w:val="24"/>
          <w:lang w:eastAsia="en-US"/>
        </w:rPr>
        <w:t>Jade Delight</w:t>
      </w:r>
      <w:r w:rsidR="009D432B" w:rsidRPr="004E61B1">
        <w:rPr>
          <w:rFonts w:eastAsia="Times New Roman" w:cs="Calibri"/>
          <w:color w:val="2D3B45"/>
          <w:szCs w:val="24"/>
          <w:lang w:eastAsia="en-US"/>
        </w:rPr>
        <w:t xml:space="preserve"> as follows:</w:t>
      </w:r>
    </w:p>
    <w:p w14:paraId="1C0009ED" w14:textId="1CD01EC1" w:rsidR="009D432B" w:rsidRPr="004E61B1" w:rsidRDefault="009D432B" w:rsidP="009D432B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4E61B1">
        <w:rPr>
          <w:rFonts w:eastAsia="Times New Roman" w:cs="Calibri"/>
          <w:color w:val="2D3B45"/>
          <w:szCs w:val="24"/>
          <w:lang w:eastAsia="en-US"/>
        </w:rPr>
        <w:t xml:space="preserve">Create a MySQL database </w:t>
      </w:r>
      <w:r w:rsidR="00883AD6" w:rsidRPr="004E61B1">
        <w:rPr>
          <w:rFonts w:eastAsia="Times New Roman" w:cs="Calibri"/>
          <w:color w:val="2D3B45"/>
          <w:szCs w:val="24"/>
          <w:lang w:eastAsia="en-US"/>
        </w:rPr>
        <w:t xml:space="preserve">with a table </w:t>
      </w:r>
      <w:r w:rsidRPr="004E61B1">
        <w:rPr>
          <w:rFonts w:eastAsia="Times New Roman" w:cs="Calibri"/>
          <w:color w:val="2D3B45"/>
          <w:szCs w:val="24"/>
          <w:lang w:eastAsia="en-US"/>
        </w:rPr>
        <w:t xml:space="preserve">to store the names of the </w:t>
      </w:r>
      <w:r w:rsidR="004B7C03">
        <w:rPr>
          <w:rFonts w:eastAsia="Times New Roman" w:cs="Calibri"/>
          <w:color w:val="2D3B45"/>
          <w:szCs w:val="24"/>
          <w:lang w:eastAsia="en-US"/>
        </w:rPr>
        <w:t xml:space="preserve">Jade Delight </w:t>
      </w:r>
      <w:r w:rsidRPr="004E61B1">
        <w:rPr>
          <w:rFonts w:eastAsia="Times New Roman" w:cs="Calibri"/>
          <w:color w:val="2D3B45"/>
          <w:szCs w:val="24"/>
          <w:lang w:eastAsia="en-US"/>
        </w:rPr>
        <w:t>products and the</w:t>
      </w:r>
      <w:r w:rsidR="00883AD6" w:rsidRPr="004E61B1">
        <w:rPr>
          <w:rFonts w:eastAsia="Times New Roman" w:cs="Calibri"/>
          <w:color w:val="2D3B45"/>
          <w:szCs w:val="24"/>
          <w:lang w:eastAsia="en-US"/>
        </w:rPr>
        <w:t>ir cost</w:t>
      </w:r>
      <w:r w:rsidR="004B7C03">
        <w:rPr>
          <w:rFonts w:eastAsia="Times New Roman" w:cs="Calibri"/>
          <w:color w:val="2D3B45"/>
          <w:szCs w:val="24"/>
          <w:lang w:eastAsia="en-US"/>
        </w:rPr>
        <w:t>s.</w:t>
      </w:r>
    </w:p>
    <w:p w14:paraId="3510BE9D" w14:textId="5DDB978F" w:rsidR="00DE0D7D" w:rsidRPr="004E61B1" w:rsidRDefault="004B7C03" w:rsidP="00DE0D7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 xml:space="preserve">Rework the Jade Delight product page using PHP and the </w:t>
      </w:r>
      <w:r w:rsidR="00883AD6" w:rsidRPr="004E61B1">
        <w:rPr>
          <w:rFonts w:eastAsia="Times New Roman" w:cs="Calibri"/>
          <w:color w:val="2D3B45"/>
          <w:szCs w:val="24"/>
          <w:lang w:eastAsia="en-US"/>
        </w:rPr>
        <w:t>product data from the database</w:t>
      </w:r>
      <w:r w:rsidR="00436217">
        <w:rPr>
          <w:rFonts w:eastAsia="Times New Roman" w:cs="Calibri"/>
          <w:color w:val="2D3B45"/>
          <w:szCs w:val="24"/>
          <w:lang w:eastAsia="en-US"/>
        </w:rPr>
        <w:t>.  Add a banner/header to the page.</w:t>
      </w:r>
    </w:p>
    <w:p w14:paraId="7B8F53AB" w14:textId="05CE8C56" w:rsidR="00F13728" w:rsidRPr="004E61B1" w:rsidRDefault="00DE0D7D" w:rsidP="00F13728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4E61B1">
        <w:rPr>
          <w:rFonts w:eastAsia="Times New Roman" w:cs="Calibri"/>
          <w:color w:val="2D3B45"/>
          <w:szCs w:val="24"/>
          <w:lang w:eastAsia="en-US"/>
        </w:rPr>
        <w:t xml:space="preserve">After the form is submitted, </w:t>
      </w:r>
      <w:r w:rsidR="004B7C03">
        <w:rPr>
          <w:rFonts w:eastAsia="Times New Roman" w:cs="Calibri"/>
          <w:color w:val="2D3B45"/>
          <w:szCs w:val="24"/>
          <w:lang w:eastAsia="en-US"/>
        </w:rPr>
        <w:t xml:space="preserve">if the form validates, </w:t>
      </w:r>
      <w:r w:rsidRPr="004E61B1">
        <w:rPr>
          <w:rFonts w:eastAsia="Times New Roman" w:cs="Calibri"/>
          <w:color w:val="2D3B45"/>
          <w:szCs w:val="24"/>
          <w:lang w:eastAsia="en-US"/>
        </w:rPr>
        <w:t>di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 xml:space="preserve">splay the customer order on a </w:t>
      </w:r>
      <w:r w:rsidRPr="004E61B1">
        <w:rPr>
          <w:rFonts w:eastAsia="Times New Roman" w:cs="Calibri"/>
          <w:color w:val="2D3B45"/>
          <w:szCs w:val="24"/>
          <w:lang w:eastAsia="en-US"/>
        </w:rPr>
        <w:t>new P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>HP page.</w:t>
      </w:r>
      <w:r w:rsidR="00F13728" w:rsidRPr="004E61B1">
        <w:rPr>
          <w:rFonts w:eastAsia="Times New Roman" w:cs="Calibri"/>
          <w:color w:val="2D3B45"/>
          <w:szCs w:val="24"/>
          <w:lang w:eastAsia="en-US"/>
        </w:rPr>
        <w:t xml:space="preserve">  On the new page:</w:t>
      </w:r>
    </w:p>
    <w:p w14:paraId="406856E1" w14:textId="764DDF21" w:rsidR="00F13728" w:rsidRPr="004E61B1" w:rsidRDefault="004B7C03" w:rsidP="00F13728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L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>ist each item</w:t>
      </w:r>
      <w:r>
        <w:rPr>
          <w:rFonts w:eastAsia="Times New Roman" w:cs="Calibri"/>
          <w:color w:val="2D3B45"/>
          <w:szCs w:val="24"/>
          <w:lang w:eastAsia="en-US"/>
        </w:rPr>
        <w:t xml:space="preserve"> ordered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 xml:space="preserve">, </w:t>
      </w:r>
      <w:r w:rsidR="00706C8F">
        <w:rPr>
          <w:rFonts w:eastAsia="Times New Roman" w:cs="Calibri"/>
          <w:color w:val="2D3B45"/>
          <w:szCs w:val="24"/>
          <w:lang w:eastAsia="en-US"/>
        </w:rPr>
        <w:t xml:space="preserve">long with its 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>quantity</w:t>
      </w:r>
      <w:r w:rsidR="00706C8F">
        <w:rPr>
          <w:rFonts w:eastAsia="Times New Roman" w:cs="Calibri"/>
          <w:color w:val="2D3B45"/>
          <w:szCs w:val="24"/>
          <w:lang w:eastAsia="en-US"/>
        </w:rPr>
        <w:t xml:space="preserve"> ordered</w:t>
      </w:r>
      <w:r w:rsidR="00436217">
        <w:rPr>
          <w:rFonts w:eastAsia="Times New Roman" w:cs="Calibri"/>
          <w:color w:val="2D3B45"/>
          <w:szCs w:val="24"/>
          <w:lang w:eastAsia="en-US"/>
        </w:rPr>
        <w:t>,</w:t>
      </w:r>
      <w:r w:rsidR="00C026D5" w:rsidRPr="004E61B1">
        <w:rPr>
          <w:rFonts w:eastAsia="Times New Roman" w:cs="Calibri"/>
          <w:color w:val="2D3B45"/>
          <w:szCs w:val="24"/>
          <w:lang w:eastAsia="en-US"/>
        </w:rPr>
        <w:t xml:space="preserve"> and cost</w:t>
      </w:r>
    </w:p>
    <w:p w14:paraId="16A9EEA8" w14:textId="69DAB13D" w:rsidR="00F13728" w:rsidRPr="004E61B1" w:rsidRDefault="00C026D5" w:rsidP="00F13728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4E61B1">
        <w:rPr>
          <w:rFonts w:eastAsia="Times New Roman" w:cs="Calibri"/>
          <w:color w:val="2D3B45"/>
          <w:szCs w:val="24"/>
          <w:lang w:eastAsia="en-US"/>
        </w:rPr>
        <w:t>Subtotal, tax</w:t>
      </w:r>
      <w:r w:rsidR="00436217">
        <w:rPr>
          <w:rFonts w:eastAsia="Times New Roman" w:cs="Calibri"/>
          <w:color w:val="2D3B45"/>
          <w:szCs w:val="24"/>
          <w:lang w:eastAsia="en-US"/>
        </w:rPr>
        <w:t>,</w:t>
      </w:r>
      <w:r w:rsidRPr="004E61B1">
        <w:rPr>
          <w:rFonts w:eastAsia="Times New Roman" w:cs="Calibri"/>
          <w:color w:val="2D3B45"/>
          <w:szCs w:val="24"/>
          <w:lang w:eastAsia="en-US"/>
        </w:rPr>
        <w:t xml:space="preserve"> and total</w:t>
      </w:r>
    </w:p>
    <w:p w14:paraId="7E48DDEE" w14:textId="0DD26715" w:rsidR="000D3880" w:rsidRDefault="00C026D5" w:rsidP="000D3880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4E61B1">
        <w:rPr>
          <w:rFonts w:eastAsia="Times New Roman" w:cs="Calibri"/>
          <w:color w:val="2D3B45"/>
          <w:szCs w:val="24"/>
          <w:lang w:eastAsia="en-US"/>
        </w:rPr>
        <w:t>Timing for pickup or delivery</w:t>
      </w:r>
      <w:r w:rsidR="000D3880" w:rsidRPr="004E61B1">
        <w:rPr>
          <w:rFonts w:eastAsia="Times New Roman" w:cs="Calibri"/>
          <w:color w:val="2D3B45"/>
          <w:szCs w:val="24"/>
          <w:lang w:eastAsia="en-US"/>
        </w:rPr>
        <w:t xml:space="preserve"> (note that the time </w:t>
      </w:r>
      <w:r w:rsidR="004B7C03">
        <w:rPr>
          <w:rFonts w:eastAsia="Times New Roman" w:cs="Calibri"/>
          <w:color w:val="2D3B45"/>
          <w:szCs w:val="24"/>
          <w:lang w:eastAsia="en-US"/>
        </w:rPr>
        <w:t xml:space="preserve">MUST </w:t>
      </w:r>
      <w:r w:rsidR="000D3880" w:rsidRPr="004E61B1">
        <w:rPr>
          <w:rFonts w:eastAsia="Times New Roman" w:cs="Calibri"/>
          <w:color w:val="2D3B45"/>
          <w:szCs w:val="24"/>
          <w:lang w:eastAsia="en-US"/>
        </w:rPr>
        <w:t xml:space="preserve">be based on </w:t>
      </w:r>
      <w:r w:rsidR="00446AA4">
        <w:rPr>
          <w:rFonts w:eastAsia="Times New Roman" w:cs="Calibri"/>
          <w:color w:val="2D3B45"/>
          <w:szCs w:val="24"/>
          <w:lang w:eastAsia="en-US"/>
        </w:rPr>
        <w:t>where the user is</w:t>
      </w:r>
      <w:r w:rsidR="000D3880" w:rsidRPr="004E61B1">
        <w:rPr>
          <w:rFonts w:eastAsia="Times New Roman" w:cs="Calibri"/>
          <w:color w:val="2D3B45"/>
          <w:szCs w:val="24"/>
          <w:lang w:eastAsia="en-US"/>
        </w:rPr>
        <w:t xml:space="preserve">, NOT </w:t>
      </w:r>
      <w:r w:rsidR="00446AA4">
        <w:rPr>
          <w:rFonts w:eastAsia="Times New Roman" w:cs="Calibri"/>
          <w:color w:val="2D3B45"/>
          <w:szCs w:val="24"/>
          <w:lang w:eastAsia="en-US"/>
        </w:rPr>
        <w:t xml:space="preserve">where </w:t>
      </w:r>
      <w:r w:rsidR="000D3880" w:rsidRPr="004E61B1">
        <w:rPr>
          <w:rFonts w:eastAsia="Times New Roman" w:cs="Calibri"/>
          <w:color w:val="2D3B45"/>
          <w:szCs w:val="24"/>
          <w:lang w:eastAsia="en-US"/>
        </w:rPr>
        <w:t>the server</w:t>
      </w:r>
      <w:r w:rsidR="00446AA4">
        <w:rPr>
          <w:rFonts w:eastAsia="Times New Roman" w:cs="Calibri"/>
          <w:color w:val="2D3B45"/>
          <w:szCs w:val="24"/>
          <w:lang w:eastAsia="en-US"/>
        </w:rPr>
        <w:t xml:space="preserve"> is located</w:t>
      </w:r>
      <w:r w:rsidR="000D3880" w:rsidRPr="004E61B1">
        <w:rPr>
          <w:rFonts w:eastAsia="Times New Roman" w:cs="Calibri"/>
          <w:color w:val="2D3B45"/>
          <w:szCs w:val="24"/>
          <w:lang w:eastAsia="en-US"/>
        </w:rPr>
        <w:t>.</w:t>
      </w:r>
    </w:p>
    <w:p w14:paraId="0A20E21D" w14:textId="56EA678D" w:rsidR="00436217" w:rsidRPr="004E61B1" w:rsidRDefault="00436217" w:rsidP="000D3880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Use the same header/banner as on the original page.</w:t>
      </w:r>
    </w:p>
    <w:p w14:paraId="0A2A8EB7" w14:textId="086A14CA" w:rsidR="00C026D5" w:rsidRDefault="00C026D5" w:rsidP="000D3880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4E61B1">
        <w:rPr>
          <w:rFonts w:eastAsia="Times New Roman" w:cs="Calibri"/>
          <w:color w:val="2D3B45"/>
          <w:szCs w:val="24"/>
          <w:lang w:eastAsia="en-US"/>
        </w:rPr>
        <w:t>Send an email to the person who ordered saying</w:t>
      </w:r>
      <w:r w:rsidR="004B7C03">
        <w:rPr>
          <w:rFonts w:eastAsia="Times New Roman" w:cs="Calibri"/>
          <w:color w:val="2D3B45"/>
          <w:szCs w:val="24"/>
          <w:lang w:eastAsia="en-US"/>
        </w:rPr>
        <w:t>:</w:t>
      </w:r>
      <w:r w:rsidR="004B7C03">
        <w:rPr>
          <w:rFonts w:eastAsia="Times New Roman" w:cs="Calibri"/>
          <w:color w:val="2D3B45"/>
          <w:szCs w:val="24"/>
          <w:lang w:eastAsia="en-US"/>
        </w:rPr>
        <w:br/>
      </w:r>
      <w:r w:rsidRPr="004E61B1">
        <w:rPr>
          <w:rFonts w:eastAsia="Times New Roman" w:cs="Calibri"/>
          <w:color w:val="2D3B45"/>
          <w:szCs w:val="24"/>
          <w:lang w:eastAsia="en-US"/>
        </w:rPr>
        <w:t xml:space="preserve"> thank you for the order</w:t>
      </w:r>
      <w:r w:rsidR="004B7C03">
        <w:rPr>
          <w:rFonts w:eastAsia="Times New Roman" w:cs="Calibri"/>
          <w:color w:val="2D3B45"/>
          <w:szCs w:val="24"/>
          <w:lang w:eastAsia="en-US"/>
        </w:rPr>
        <w:br/>
        <w:t xml:space="preserve">order </w:t>
      </w:r>
      <w:r w:rsidRPr="004E61B1">
        <w:rPr>
          <w:rFonts w:eastAsia="Times New Roman" w:cs="Calibri"/>
          <w:color w:val="2D3B45"/>
          <w:szCs w:val="24"/>
          <w:lang w:eastAsia="en-US"/>
        </w:rPr>
        <w:t>total</w:t>
      </w:r>
      <w:r w:rsidR="004B7C03">
        <w:rPr>
          <w:rFonts w:eastAsia="Times New Roman" w:cs="Calibri"/>
          <w:color w:val="2D3B45"/>
          <w:szCs w:val="24"/>
          <w:lang w:eastAsia="en-US"/>
        </w:rPr>
        <w:br/>
      </w:r>
      <w:r w:rsidRPr="004E61B1">
        <w:rPr>
          <w:rFonts w:eastAsia="Times New Roman" w:cs="Calibri"/>
          <w:color w:val="2D3B45"/>
          <w:szCs w:val="24"/>
          <w:lang w:eastAsia="en-US"/>
        </w:rPr>
        <w:t xml:space="preserve">pick up/delivery </w:t>
      </w:r>
      <w:r w:rsidR="00630140" w:rsidRPr="004E61B1">
        <w:rPr>
          <w:rFonts w:eastAsia="Times New Roman" w:cs="Calibri"/>
          <w:color w:val="2D3B45"/>
          <w:szCs w:val="24"/>
          <w:lang w:eastAsia="en-US"/>
        </w:rPr>
        <w:t>information</w:t>
      </w:r>
      <w:r w:rsidR="004B7C03">
        <w:rPr>
          <w:rFonts w:eastAsia="Times New Roman" w:cs="Calibri"/>
          <w:color w:val="2D3B45"/>
          <w:szCs w:val="24"/>
          <w:lang w:eastAsia="en-US"/>
        </w:rPr>
        <w:t xml:space="preserve"> (address if relevant and timing)</w:t>
      </w:r>
    </w:p>
    <w:p w14:paraId="7A66B4A8" w14:textId="199280F0" w:rsidR="00CC300F" w:rsidRPr="004E61B1" w:rsidRDefault="00CC300F" w:rsidP="000D3880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>
        <w:rPr>
          <w:rFonts w:eastAsia="Times New Roman" w:cs="Calibri"/>
          <w:color w:val="2D3B45"/>
          <w:szCs w:val="24"/>
          <w:lang w:eastAsia="en-US"/>
        </w:rPr>
        <w:t>Extra credit (10 points)  store the order in</w:t>
      </w:r>
      <w:r w:rsidR="00817613">
        <w:rPr>
          <w:rFonts w:eastAsia="Times New Roman" w:cs="Calibri"/>
          <w:color w:val="2D3B45"/>
          <w:szCs w:val="24"/>
          <w:lang w:eastAsia="en-US"/>
        </w:rPr>
        <w:t xml:space="preserve"> </w:t>
      </w:r>
      <w:r>
        <w:rPr>
          <w:rFonts w:eastAsia="Times New Roman" w:cs="Calibri"/>
          <w:color w:val="2D3B45"/>
          <w:szCs w:val="24"/>
          <w:lang w:eastAsia="en-US"/>
        </w:rPr>
        <w:t xml:space="preserve">the </w:t>
      </w:r>
      <w:r w:rsidR="00817613">
        <w:rPr>
          <w:rFonts w:eastAsia="Times New Roman" w:cs="Calibri"/>
          <w:color w:val="2D3B45"/>
          <w:szCs w:val="24"/>
          <w:lang w:eastAsia="en-US"/>
        </w:rPr>
        <w:t>database (you will have to create a table for this)</w:t>
      </w:r>
    </w:p>
    <w:p w14:paraId="326C1AB9" w14:textId="73A1FE9C" w:rsidR="00D455FB" w:rsidRDefault="00D455FB" w:rsidP="00D455FB">
      <w:pPr>
        <w:pStyle w:val="Heading2"/>
      </w:pPr>
      <w:r>
        <w:t>Ground Rules</w:t>
      </w:r>
    </w:p>
    <w:p w14:paraId="37C5F173" w14:textId="37AB75EB" w:rsidR="000D3880" w:rsidRPr="00C026D5" w:rsidRDefault="000D3880" w:rsidP="000D3880">
      <w:pPr>
        <w:shd w:val="clear" w:color="auto" w:fill="FFFFFF"/>
        <w:spacing w:before="100" w:beforeAutospacing="1" w:after="100" w:afterAutospacing="1"/>
        <w:rPr>
          <w:rFonts w:eastAsia="Times New Roman" w:cs="Calibri"/>
          <w:color w:val="2D3B45"/>
          <w:szCs w:val="24"/>
          <w:lang w:eastAsia="en-US"/>
        </w:rPr>
      </w:pPr>
      <w:r w:rsidRPr="00C026D5">
        <w:rPr>
          <w:rFonts w:eastAsia="Times New Roman" w:cs="Calibri"/>
          <w:color w:val="2D3B45"/>
          <w:szCs w:val="24"/>
          <w:lang w:eastAsia="en-US"/>
        </w:rPr>
        <w:t xml:space="preserve">For this assignment, you MAY make </w:t>
      </w:r>
      <w:r w:rsidR="004B7C03">
        <w:rPr>
          <w:rFonts w:eastAsia="Times New Roman" w:cs="Calibri"/>
          <w:color w:val="2D3B45"/>
          <w:szCs w:val="24"/>
          <w:lang w:eastAsia="en-US"/>
        </w:rPr>
        <w:t xml:space="preserve">any </w:t>
      </w:r>
      <w:r w:rsidRPr="00C026D5">
        <w:rPr>
          <w:rFonts w:eastAsia="Times New Roman" w:cs="Calibri"/>
          <w:color w:val="2D3B45"/>
          <w:szCs w:val="24"/>
          <w:lang w:eastAsia="en-US"/>
        </w:rPr>
        <w:t>changes to my original code</w:t>
      </w:r>
      <w:r w:rsidRPr="00AB7173">
        <w:rPr>
          <w:rFonts w:eastAsia="Times New Roman" w:cs="Calibri"/>
          <w:color w:val="2D3B45"/>
          <w:szCs w:val="24"/>
          <w:lang w:eastAsia="en-US"/>
        </w:rPr>
        <w:t>.</w:t>
      </w:r>
      <w:r w:rsidR="004B7C03">
        <w:rPr>
          <w:rFonts w:eastAsia="Times New Roman" w:cs="Calibri"/>
          <w:color w:val="2D3B45"/>
          <w:szCs w:val="24"/>
          <w:lang w:eastAsia="en-US"/>
        </w:rPr>
        <w:br/>
        <w:t xml:space="preserve">Build the </w:t>
      </w:r>
      <w:r w:rsidR="002A4480">
        <w:rPr>
          <w:rFonts w:eastAsia="Times New Roman" w:cs="Calibri"/>
          <w:color w:val="2D3B45"/>
          <w:szCs w:val="24"/>
          <w:lang w:eastAsia="en-US"/>
        </w:rPr>
        <w:t xml:space="preserve">form using PHP, not </w:t>
      </w:r>
      <w:r w:rsidR="00436217">
        <w:rPr>
          <w:rFonts w:eastAsia="Times New Roman" w:cs="Calibri"/>
          <w:color w:val="2D3B45"/>
          <w:szCs w:val="24"/>
          <w:lang w:eastAsia="en-US"/>
        </w:rPr>
        <w:t>JavaScript</w:t>
      </w:r>
      <w:r w:rsidR="002A4480">
        <w:rPr>
          <w:rFonts w:eastAsia="Times New Roman" w:cs="Calibri"/>
          <w:color w:val="2D3B45"/>
          <w:szCs w:val="24"/>
          <w:lang w:eastAsia="en-US"/>
        </w:rPr>
        <w:t>.</w:t>
      </w:r>
      <w:r w:rsidR="006070B9">
        <w:rPr>
          <w:rFonts w:eastAsia="Times New Roman" w:cs="Calibri"/>
          <w:color w:val="2D3B45"/>
          <w:szCs w:val="24"/>
          <w:lang w:eastAsia="en-US"/>
        </w:rPr>
        <w:br/>
        <w:t xml:space="preserve">The assignment </w:t>
      </w:r>
      <w:r w:rsidR="00506523">
        <w:rPr>
          <w:rFonts w:eastAsia="Times New Roman" w:cs="Calibri"/>
          <w:color w:val="2D3B45"/>
          <w:szCs w:val="24"/>
          <w:lang w:eastAsia="en-US"/>
        </w:rPr>
        <w:t>m</w:t>
      </w:r>
      <w:r w:rsidR="006070B9">
        <w:rPr>
          <w:rFonts w:eastAsia="Times New Roman" w:cs="Calibri"/>
          <w:color w:val="2D3B45"/>
          <w:szCs w:val="24"/>
          <w:lang w:eastAsia="en-US"/>
        </w:rPr>
        <w:t>ust work online</w:t>
      </w:r>
    </w:p>
    <w:p w14:paraId="7BFC62EC" w14:textId="7DAED34A" w:rsidR="00065FBA" w:rsidRDefault="000C7C4B" w:rsidP="00065FBA">
      <w:pPr>
        <w:pStyle w:val="Heading2"/>
      </w:pPr>
      <w:r>
        <w:br/>
      </w:r>
      <w:r w:rsidR="00305C7D">
        <w:t>Questions</w:t>
      </w:r>
    </w:p>
    <w:p w14:paraId="07A9B66F" w14:textId="3BD99705" w:rsidR="008376DD" w:rsidRDefault="00D455FB" w:rsidP="008376DD">
      <w:pPr>
        <w:pStyle w:val="ListParagraph"/>
        <w:numPr>
          <w:ilvl w:val="0"/>
          <w:numId w:val="31"/>
        </w:numPr>
      </w:pPr>
      <w:r>
        <w:t xml:space="preserve">Do you prefer Javascript or PHP </w:t>
      </w:r>
      <w:r w:rsidR="002A4480">
        <w:t>for this assignment – and why</w:t>
      </w:r>
      <w:r>
        <w:t>?</w:t>
      </w:r>
    </w:p>
    <w:p w14:paraId="625BBCBD" w14:textId="74A8617A" w:rsidR="00E35FB7" w:rsidRDefault="00E35FB7" w:rsidP="008376DD">
      <w:pPr>
        <w:pStyle w:val="ListParagraph"/>
        <w:numPr>
          <w:ilvl w:val="0"/>
          <w:numId w:val="31"/>
        </w:numPr>
      </w:pPr>
      <w:r>
        <w:t>How could you have used PHP to enhance your midterm project?</w:t>
      </w:r>
    </w:p>
    <w:p w14:paraId="7B37BCD6" w14:textId="77777777" w:rsidR="00305C7D" w:rsidRPr="00305C7D" w:rsidRDefault="00305C7D" w:rsidP="00305C7D"/>
    <w:p w14:paraId="620D6139" w14:textId="2DF9B3CF" w:rsidR="00C2769B" w:rsidRDefault="00C2769B" w:rsidP="00C222D4">
      <w:pPr>
        <w:pStyle w:val="Heading2"/>
      </w:pPr>
      <w:r>
        <w:lastRenderedPageBreak/>
        <w:t>Rubric</w:t>
      </w:r>
    </w:p>
    <w:p w14:paraId="16C4F6D5" w14:textId="4DC39FB0" w:rsidR="00ED6551" w:rsidRDefault="00ED6551" w:rsidP="00C2769B">
      <w:r>
        <w:t>Deliverables</w:t>
      </w:r>
      <w:r w:rsidR="00A874C4">
        <w:t>/Questions</w:t>
      </w:r>
      <w:r>
        <w:t xml:space="preserve"> submitted:   </w:t>
      </w:r>
      <w:r w:rsidR="00E64B1A">
        <w:t>1</w:t>
      </w:r>
      <w:r w:rsidR="000C7C4B">
        <w:t>5</w:t>
      </w:r>
      <w:r>
        <w:t xml:space="preserve"> points</w:t>
      </w:r>
    </w:p>
    <w:p w14:paraId="606E7EFE" w14:textId="5DFCC800" w:rsidR="00E64B1A" w:rsidRDefault="00856CF2" w:rsidP="00C2769B">
      <w:r>
        <w:t xml:space="preserve">Works to spec:  </w:t>
      </w:r>
      <w:r w:rsidR="000C7C4B">
        <w:t>65</w:t>
      </w:r>
      <w:r>
        <w:t xml:space="preserve"> points</w:t>
      </w:r>
    </w:p>
    <w:p w14:paraId="18533F6A" w14:textId="516EF9D0" w:rsidR="00C33A0A" w:rsidRDefault="00856CF2" w:rsidP="00285A9E">
      <w:r>
        <w:t xml:space="preserve">Quality of code/ effort:  </w:t>
      </w:r>
      <w:r w:rsidR="005E575C">
        <w:t>20</w:t>
      </w:r>
      <w:r w:rsidR="00E35FB7">
        <w:t xml:space="preserve"> points</w:t>
      </w:r>
    </w:p>
    <w:p w14:paraId="7F1CCE00" w14:textId="73C2D762" w:rsidR="000C7C4B" w:rsidRDefault="000C7C4B" w:rsidP="00285A9E">
      <w:r>
        <w:t>Extra credit:  10 points</w:t>
      </w:r>
    </w:p>
    <w:p w14:paraId="4380C27C" w14:textId="3DB1EBA9" w:rsidR="00C33A0A" w:rsidRDefault="00C33A0A" w:rsidP="00285A9E"/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518EA" w14:textId="77777777" w:rsidR="00491FF1" w:rsidRDefault="00491FF1">
      <w:pPr>
        <w:spacing w:after="0"/>
      </w:pPr>
      <w:r>
        <w:separator/>
      </w:r>
    </w:p>
  </w:endnote>
  <w:endnote w:type="continuationSeparator" w:id="0">
    <w:p w14:paraId="0A673057" w14:textId="77777777" w:rsidR="00491FF1" w:rsidRDefault="00491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815C" w14:textId="77777777" w:rsidR="00491FF1" w:rsidRDefault="00491FF1">
      <w:pPr>
        <w:spacing w:after="0"/>
      </w:pPr>
      <w:r>
        <w:separator/>
      </w:r>
    </w:p>
  </w:footnote>
  <w:footnote w:type="continuationSeparator" w:id="0">
    <w:p w14:paraId="09DD9814" w14:textId="77777777" w:rsidR="00491FF1" w:rsidRDefault="00491F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70335"/>
    <w:multiLevelType w:val="multilevel"/>
    <w:tmpl w:val="7DDC0282"/>
    <w:lvl w:ilvl="0">
      <w:start w:val="3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2C44083"/>
    <w:multiLevelType w:val="hybridMultilevel"/>
    <w:tmpl w:val="306C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36644"/>
    <w:multiLevelType w:val="multilevel"/>
    <w:tmpl w:val="0D141B78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395155"/>
    <w:multiLevelType w:val="hybridMultilevel"/>
    <w:tmpl w:val="6BDE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21B22"/>
    <w:multiLevelType w:val="multilevel"/>
    <w:tmpl w:val="23A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94278"/>
    <w:multiLevelType w:val="multilevel"/>
    <w:tmpl w:val="8428624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6830C8"/>
    <w:multiLevelType w:val="multilevel"/>
    <w:tmpl w:val="4394092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A016F8"/>
    <w:multiLevelType w:val="hybridMultilevel"/>
    <w:tmpl w:val="951A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66468"/>
    <w:multiLevelType w:val="hybridMultilevel"/>
    <w:tmpl w:val="072A4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25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E0DE3"/>
    <w:multiLevelType w:val="hybridMultilevel"/>
    <w:tmpl w:val="CD9A3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B2DFF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439B8"/>
    <w:multiLevelType w:val="hybridMultilevel"/>
    <w:tmpl w:val="0F8C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0319E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1"/>
  </w:num>
  <w:num w:numId="13">
    <w:abstractNumId w:val="27"/>
  </w:num>
  <w:num w:numId="14">
    <w:abstractNumId w:val="12"/>
  </w:num>
  <w:num w:numId="15">
    <w:abstractNumId w:val="25"/>
  </w:num>
  <w:num w:numId="16">
    <w:abstractNumId w:val="17"/>
  </w:num>
  <w:num w:numId="17">
    <w:abstractNumId w:val="20"/>
  </w:num>
  <w:num w:numId="18">
    <w:abstractNumId w:val="29"/>
  </w:num>
  <w:num w:numId="19">
    <w:abstractNumId w:val="22"/>
  </w:num>
  <w:num w:numId="20">
    <w:abstractNumId w:val="30"/>
  </w:num>
  <w:num w:numId="21">
    <w:abstractNumId w:val="18"/>
  </w:num>
  <w:num w:numId="22">
    <w:abstractNumId w:val="16"/>
  </w:num>
  <w:num w:numId="23">
    <w:abstractNumId w:val="28"/>
  </w:num>
  <w:num w:numId="24">
    <w:abstractNumId w:val="32"/>
  </w:num>
  <w:num w:numId="25">
    <w:abstractNumId w:val="13"/>
  </w:num>
  <w:num w:numId="26">
    <w:abstractNumId w:val="9"/>
  </w:num>
  <w:num w:numId="27">
    <w:abstractNumId w:val="26"/>
  </w:num>
  <w:num w:numId="28">
    <w:abstractNumId w:val="31"/>
  </w:num>
  <w:num w:numId="29">
    <w:abstractNumId w:val="10"/>
  </w:num>
  <w:num w:numId="30">
    <w:abstractNumId w:val="14"/>
  </w:num>
  <w:num w:numId="31">
    <w:abstractNumId w:val="19"/>
  </w:num>
  <w:num w:numId="32">
    <w:abstractNumId w:val="15"/>
  </w:num>
  <w:num w:numId="3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252F"/>
    <w:rsid w:val="000057BE"/>
    <w:rsid w:val="00006B29"/>
    <w:rsid w:val="00015E36"/>
    <w:rsid w:val="00036283"/>
    <w:rsid w:val="00040D5E"/>
    <w:rsid w:val="0004235C"/>
    <w:rsid w:val="0004793E"/>
    <w:rsid w:val="000562A1"/>
    <w:rsid w:val="00065FBA"/>
    <w:rsid w:val="00091FE6"/>
    <w:rsid w:val="000A33B0"/>
    <w:rsid w:val="000B3953"/>
    <w:rsid w:val="000B4CF2"/>
    <w:rsid w:val="000B4F8E"/>
    <w:rsid w:val="000C7C4B"/>
    <w:rsid w:val="000D3880"/>
    <w:rsid w:val="000D3DD0"/>
    <w:rsid w:val="000D6E90"/>
    <w:rsid w:val="000F34D7"/>
    <w:rsid w:val="00101EE7"/>
    <w:rsid w:val="001141DB"/>
    <w:rsid w:val="001174A7"/>
    <w:rsid w:val="00121605"/>
    <w:rsid w:val="00124956"/>
    <w:rsid w:val="00135F13"/>
    <w:rsid w:val="00151A7B"/>
    <w:rsid w:val="00154B1D"/>
    <w:rsid w:val="00164C15"/>
    <w:rsid w:val="0016556B"/>
    <w:rsid w:val="001A1180"/>
    <w:rsid w:val="001A148C"/>
    <w:rsid w:val="001B11B7"/>
    <w:rsid w:val="001C1A07"/>
    <w:rsid w:val="001D197D"/>
    <w:rsid w:val="001D6057"/>
    <w:rsid w:val="001D61FD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A4480"/>
    <w:rsid w:val="002B4012"/>
    <w:rsid w:val="002C2407"/>
    <w:rsid w:val="002C3B89"/>
    <w:rsid w:val="002C7DD3"/>
    <w:rsid w:val="002D381A"/>
    <w:rsid w:val="002E183F"/>
    <w:rsid w:val="002E2F6C"/>
    <w:rsid w:val="002E469B"/>
    <w:rsid w:val="002E7AF3"/>
    <w:rsid w:val="002F30E3"/>
    <w:rsid w:val="00305C7D"/>
    <w:rsid w:val="00315DC2"/>
    <w:rsid w:val="003308D2"/>
    <w:rsid w:val="00330A3C"/>
    <w:rsid w:val="00334C19"/>
    <w:rsid w:val="0033662D"/>
    <w:rsid w:val="0035201D"/>
    <w:rsid w:val="00356B4A"/>
    <w:rsid w:val="003659E9"/>
    <w:rsid w:val="003661BB"/>
    <w:rsid w:val="00367CE8"/>
    <w:rsid w:val="00384DD4"/>
    <w:rsid w:val="003858A9"/>
    <w:rsid w:val="00385EFF"/>
    <w:rsid w:val="00397643"/>
    <w:rsid w:val="003A3B1C"/>
    <w:rsid w:val="003B0391"/>
    <w:rsid w:val="003E109E"/>
    <w:rsid w:val="003E2D26"/>
    <w:rsid w:val="003E3EB5"/>
    <w:rsid w:val="003E6EAE"/>
    <w:rsid w:val="003F44B0"/>
    <w:rsid w:val="00417DD4"/>
    <w:rsid w:val="00421B85"/>
    <w:rsid w:val="00433F82"/>
    <w:rsid w:val="00436217"/>
    <w:rsid w:val="004365EE"/>
    <w:rsid w:val="00446372"/>
    <w:rsid w:val="00446AA4"/>
    <w:rsid w:val="00456BB9"/>
    <w:rsid w:val="0047050B"/>
    <w:rsid w:val="00473BD4"/>
    <w:rsid w:val="00481C87"/>
    <w:rsid w:val="004861AE"/>
    <w:rsid w:val="00491FF1"/>
    <w:rsid w:val="004A4D73"/>
    <w:rsid w:val="004B3A36"/>
    <w:rsid w:val="004B7C03"/>
    <w:rsid w:val="004D52B4"/>
    <w:rsid w:val="004D64F7"/>
    <w:rsid w:val="004E61B1"/>
    <w:rsid w:val="004F76F3"/>
    <w:rsid w:val="00506523"/>
    <w:rsid w:val="0050747C"/>
    <w:rsid w:val="005109CA"/>
    <w:rsid w:val="00532EAE"/>
    <w:rsid w:val="00540212"/>
    <w:rsid w:val="00544E8A"/>
    <w:rsid w:val="00547543"/>
    <w:rsid w:val="00561703"/>
    <w:rsid w:val="00571634"/>
    <w:rsid w:val="005814A0"/>
    <w:rsid w:val="0058765F"/>
    <w:rsid w:val="0059049A"/>
    <w:rsid w:val="0059569D"/>
    <w:rsid w:val="005A38F7"/>
    <w:rsid w:val="005A4632"/>
    <w:rsid w:val="005D234A"/>
    <w:rsid w:val="005D24DB"/>
    <w:rsid w:val="005D772F"/>
    <w:rsid w:val="005E575C"/>
    <w:rsid w:val="006070B9"/>
    <w:rsid w:val="00607A0F"/>
    <w:rsid w:val="006257A1"/>
    <w:rsid w:val="00626900"/>
    <w:rsid w:val="00630140"/>
    <w:rsid w:val="006302B0"/>
    <w:rsid w:val="00633901"/>
    <w:rsid w:val="00635885"/>
    <w:rsid w:val="0063645A"/>
    <w:rsid w:val="00645A75"/>
    <w:rsid w:val="00662522"/>
    <w:rsid w:val="00662BB5"/>
    <w:rsid w:val="00672438"/>
    <w:rsid w:val="006763F8"/>
    <w:rsid w:val="006771E8"/>
    <w:rsid w:val="0068088A"/>
    <w:rsid w:val="006A5ABA"/>
    <w:rsid w:val="006B4695"/>
    <w:rsid w:val="006C3259"/>
    <w:rsid w:val="006C74CB"/>
    <w:rsid w:val="006D1F82"/>
    <w:rsid w:val="006D5F87"/>
    <w:rsid w:val="006D741A"/>
    <w:rsid w:val="006F22E2"/>
    <w:rsid w:val="006F36C3"/>
    <w:rsid w:val="006F7190"/>
    <w:rsid w:val="00701F5D"/>
    <w:rsid w:val="0070345B"/>
    <w:rsid w:val="00706C8F"/>
    <w:rsid w:val="0070718E"/>
    <w:rsid w:val="00727E84"/>
    <w:rsid w:val="00744AEB"/>
    <w:rsid w:val="007459BD"/>
    <w:rsid w:val="007467F6"/>
    <w:rsid w:val="007512C8"/>
    <w:rsid w:val="00760974"/>
    <w:rsid w:val="00763449"/>
    <w:rsid w:val="00767816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59BB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31ED"/>
    <w:rsid w:val="00805A4E"/>
    <w:rsid w:val="00814486"/>
    <w:rsid w:val="00815339"/>
    <w:rsid w:val="00815E14"/>
    <w:rsid w:val="00817613"/>
    <w:rsid w:val="0083013A"/>
    <w:rsid w:val="00834266"/>
    <w:rsid w:val="008376DD"/>
    <w:rsid w:val="008443D1"/>
    <w:rsid w:val="00855DE9"/>
    <w:rsid w:val="00856CF2"/>
    <w:rsid w:val="00865AAC"/>
    <w:rsid w:val="0087659E"/>
    <w:rsid w:val="00883AD6"/>
    <w:rsid w:val="00883B4C"/>
    <w:rsid w:val="008856BC"/>
    <w:rsid w:val="00885F7F"/>
    <w:rsid w:val="008901B5"/>
    <w:rsid w:val="008936F2"/>
    <w:rsid w:val="00897784"/>
    <w:rsid w:val="008A3A0B"/>
    <w:rsid w:val="008A4EB7"/>
    <w:rsid w:val="008A53D7"/>
    <w:rsid w:val="008B1211"/>
    <w:rsid w:val="008C3F6F"/>
    <w:rsid w:val="008C63ED"/>
    <w:rsid w:val="008D3D41"/>
    <w:rsid w:val="008D416A"/>
    <w:rsid w:val="008E3944"/>
    <w:rsid w:val="008F7499"/>
    <w:rsid w:val="00904DFC"/>
    <w:rsid w:val="0090606A"/>
    <w:rsid w:val="00906566"/>
    <w:rsid w:val="00910997"/>
    <w:rsid w:val="00930319"/>
    <w:rsid w:val="0094240B"/>
    <w:rsid w:val="00942B8F"/>
    <w:rsid w:val="00942F00"/>
    <w:rsid w:val="009430ED"/>
    <w:rsid w:val="00943342"/>
    <w:rsid w:val="00946ECA"/>
    <w:rsid w:val="009531D6"/>
    <w:rsid w:val="009550F6"/>
    <w:rsid w:val="00962690"/>
    <w:rsid w:val="00974D13"/>
    <w:rsid w:val="00986D1B"/>
    <w:rsid w:val="009A121B"/>
    <w:rsid w:val="009A4ABF"/>
    <w:rsid w:val="009A4F92"/>
    <w:rsid w:val="009B119F"/>
    <w:rsid w:val="009B7897"/>
    <w:rsid w:val="009C1C80"/>
    <w:rsid w:val="009C74A2"/>
    <w:rsid w:val="009D0675"/>
    <w:rsid w:val="009D1E5C"/>
    <w:rsid w:val="009D3D78"/>
    <w:rsid w:val="009D432B"/>
    <w:rsid w:val="009E337C"/>
    <w:rsid w:val="009E51D0"/>
    <w:rsid w:val="009F65A8"/>
    <w:rsid w:val="00A01F6A"/>
    <w:rsid w:val="00A17284"/>
    <w:rsid w:val="00A52411"/>
    <w:rsid w:val="00A601C0"/>
    <w:rsid w:val="00A61501"/>
    <w:rsid w:val="00A66C39"/>
    <w:rsid w:val="00A67D06"/>
    <w:rsid w:val="00A709B4"/>
    <w:rsid w:val="00A7421E"/>
    <w:rsid w:val="00A75933"/>
    <w:rsid w:val="00A8503E"/>
    <w:rsid w:val="00A8644E"/>
    <w:rsid w:val="00A874C4"/>
    <w:rsid w:val="00A92CB6"/>
    <w:rsid w:val="00AB6660"/>
    <w:rsid w:val="00AB7173"/>
    <w:rsid w:val="00AD7EF8"/>
    <w:rsid w:val="00AE5FA3"/>
    <w:rsid w:val="00B068D7"/>
    <w:rsid w:val="00B07992"/>
    <w:rsid w:val="00B11074"/>
    <w:rsid w:val="00B12549"/>
    <w:rsid w:val="00B15429"/>
    <w:rsid w:val="00B212EB"/>
    <w:rsid w:val="00B236B0"/>
    <w:rsid w:val="00B26F5A"/>
    <w:rsid w:val="00B37A93"/>
    <w:rsid w:val="00B41863"/>
    <w:rsid w:val="00B4621A"/>
    <w:rsid w:val="00B53D1F"/>
    <w:rsid w:val="00B55513"/>
    <w:rsid w:val="00B62CD8"/>
    <w:rsid w:val="00B74A79"/>
    <w:rsid w:val="00B766DC"/>
    <w:rsid w:val="00B817AB"/>
    <w:rsid w:val="00B93E57"/>
    <w:rsid w:val="00B96BA5"/>
    <w:rsid w:val="00BA10F1"/>
    <w:rsid w:val="00BA1FB4"/>
    <w:rsid w:val="00BA4368"/>
    <w:rsid w:val="00BA5A96"/>
    <w:rsid w:val="00BA6D35"/>
    <w:rsid w:val="00BC42DA"/>
    <w:rsid w:val="00BD2240"/>
    <w:rsid w:val="00BE4AC6"/>
    <w:rsid w:val="00BF243F"/>
    <w:rsid w:val="00BF398A"/>
    <w:rsid w:val="00BF3DC5"/>
    <w:rsid w:val="00C026D5"/>
    <w:rsid w:val="00C222D4"/>
    <w:rsid w:val="00C25FBF"/>
    <w:rsid w:val="00C2769B"/>
    <w:rsid w:val="00C33A0A"/>
    <w:rsid w:val="00C33F04"/>
    <w:rsid w:val="00C34CD3"/>
    <w:rsid w:val="00C35813"/>
    <w:rsid w:val="00C44EB9"/>
    <w:rsid w:val="00C60E0D"/>
    <w:rsid w:val="00C70C09"/>
    <w:rsid w:val="00C86F7C"/>
    <w:rsid w:val="00C91EC5"/>
    <w:rsid w:val="00CA04E9"/>
    <w:rsid w:val="00CA392F"/>
    <w:rsid w:val="00CA61E7"/>
    <w:rsid w:val="00CA7742"/>
    <w:rsid w:val="00CC210F"/>
    <w:rsid w:val="00CC300F"/>
    <w:rsid w:val="00CD4E8A"/>
    <w:rsid w:val="00CE63C3"/>
    <w:rsid w:val="00CF3DD4"/>
    <w:rsid w:val="00CF5A6F"/>
    <w:rsid w:val="00D246FF"/>
    <w:rsid w:val="00D352FB"/>
    <w:rsid w:val="00D455FB"/>
    <w:rsid w:val="00D673F9"/>
    <w:rsid w:val="00D74561"/>
    <w:rsid w:val="00D755E1"/>
    <w:rsid w:val="00D76A99"/>
    <w:rsid w:val="00D8252A"/>
    <w:rsid w:val="00D93C34"/>
    <w:rsid w:val="00DA7D2B"/>
    <w:rsid w:val="00DB2ACB"/>
    <w:rsid w:val="00DC2BC7"/>
    <w:rsid w:val="00DC51A3"/>
    <w:rsid w:val="00DE035F"/>
    <w:rsid w:val="00DE0504"/>
    <w:rsid w:val="00DE0D7D"/>
    <w:rsid w:val="00DF71C3"/>
    <w:rsid w:val="00E018A0"/>
    <w:rsid w:val="00E11F93"/>
    <w:rsid w:val="00E24117"/>
    <w:rsid w:val="00E32177"/>
    <w:rsid w:val="00E35FB7"/>
    <w:rsid w:val="00E4085B"/>
    <w:rsid w:val="00E408AD"/>
    <w:rsid w:val="00E43BDD"/>
    <w:rsid w:val="00E472C3"/>
    <w:rsid w:val="00E6490C"/>
    <w:rsid w:val="00E64B1A"/>
    <w:rsid w:val="00E65051"/>
    <w:rsid w:val="00E77CD2"/>
    <w:rsid w:val="00E804F5"/>
    <w:rsid w:val="00E84792"/>
    <w:rsid w:val="00E97AB1"/>
    <w:rsid w:val="00EA5BE2"/>
    <w:rsid w:val="00EA6ED6"/>
    <w:rsid w:val="00EB11E2"/>
    <w:rsid w:val="00EB4212"/>
    <w:rsid w:val="00EB4E64"/>
    <w:rsid w:val="00EC0F12"/>
    <w:rsid w:val="00EC4F56"/>
    <w:rsid w:val="00ED08F8"/>
    <w:rsid w:val="00ED6551"/>
    <w:rsid w:val="00ED79DD"/>
    <w:rsid w:val="00EE25E4"/>
    <w:rsid w:val="00EE3673"/>
    <w:rsid w:val="00EF14A7"/>
    <w:rsid w:val="00EF6644"/>
    <w:rsid w:val="00F13728"/>
    <w:rsid w:val="00F26208"/>
    <w:rsid w:val="00F318DE"/>
    <w:rsid w:val="00F40DAF"/>
    <w:rsid w:val="00F43AE2"/>
    <w:rsid w:val="00F50A03"/>
    <w:rsid w:val="00F649AF"/>
    <w:rsid w:val="00F72E34"/>
    <w:rsid w:val="00F76D8B"/>
    <w:rsid w:val="00F814CB"/>
    <w:rsid w:val="00F83470"/>
    <w:rsid w:val="00F84105"/>
    <w:rsid w:val="00FA0C9F"/>
    <w:rsid w:val="00FB092A"/>
    <w:rsid w:val="00FC1FF1"/>
    <w:rsid w:val="00FC2125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34</cp:revision>
  <cp:lastPrinted>2019-03-26T17:28:00Z</cp:lastPrinted>
  <dcterms:created xsi:type="dcterms:W3CDTF">2021-03-29T02:39:00Z</dcterms:created>
  <dcterms:modified xsi:type="dcterms:W3CDTF">2022-03-27T19:40:00Z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