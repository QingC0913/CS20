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3C604" w14:textId="5C7E1479" w:rsidR="00645A75" w:rsidRPr="0068088A" w:rsidRDefault="00814486" w:rsidP="0068088A">
      <w:pPr>
        <w:pStyle w:val="Title"/>
        <w:spacing w:before="120"/>
        <w:ind w:left="4320"/>
        <w:rPr>
          <w:color w:val="1089D4"/>
          <w:sz w:val="36"/>
          <w:szCs w:val="36"/>
        </w:rPr>
      </w:pPr>
      <w:r w:rsidRPr="0068088A">
        <w:rPr>
          <w:rStyle w:val="Heading1Char"/>
          <w:b/>
          <w:bCs/>
          <w:noProof/>
          <w:sz w:val="30"/>
          <w:szCs w:val="30"/>
        </w:rPr>
        <w:drawing>
          <wp:anchor distT="0" distB="0" distL="114300" distR="114300" simplePos="0" relativeHeight="251660800" behindDoc="0" locked="0" layoutInCell="1" allowOverlap="1" wp14:anchorId="092EC27F" wp14:editId="63E27344">
            <wp:simplePos x="0" y="0"/>
            <wp:positionH relativeFrom="column">
              <wp:posOffset>-281939</wp:posOffset>
            </wp:positionH>
            <wp:positionV relativeFrom="paragraph">
              <wp:posOffset>7621</wp:posOffset>
            </wp:positionV>
            <wp:extent cx="1979092" cy="5943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24" cy="6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8A" w:rsidRPr="0068088A">
        <w:rPr>
          <w:rStyle w:val="Heading1Char"/>
          <w:b/>
          <w:bCs/>
          <w:sz w:val="30"/>
          <w:szCs w:val="30"/>
        </w:rPr>
        <w:t>C</w:t>
      </w:r>
      <w:r w:rsidR="00A608B6">
        <w:rPr>
          <w:rStyle w:val="Heading1Char"/>
          <w:b/>
          <w:bCs/>
          <w:sz w:val="30"/>
          <w:szCs w:val="30"/>
        </w:rPr>
        <w:t xml:space="preserve">S </w:t>
      </w:r>
      <w:r w:rsidR="00CD4E8A" w:rsidRPr="0068088A">
        <w:rPr>
          <w:rStyle w:val="Heading1Char"/>
          <w:b/>
          <w:bCs/>
          <w:sz w:val="30"/>
          <w:szCs w:val="30"/>
        </w:rPr>
        <w:t>20</w:t>
      </w:r>
      <w:r w:rsidR="00986D1B" w:rsidRPr="0068088A">
        <w:rPr>
          <w:rStyle w:val="Heading1Char"/>
          <w:b/>
          <w:bCs/>
          <w:sz w:val="30"/>
          <w:szCs w:val="30"/>
        </w:rPr>
        <w:t xml:space="preserve"> </w:t>
      </w:r>
      <w:r w:rsidR="00CD4E8A" w:rsidRPr="0068088A">
        <w:rPr>
          <w:rStyle w:val="Heading1Char"/>
          <w:b/>
          <w:bCs/>
          <w:sz w:val="30"/>
          <w:szCs w:val="30"/>
        </w:rPr>
        <w:t>Web Programming</w:t>
      </w:r>
      <w:r w:rsidR="007E4E17" w:rsidRPr="00942B8F">
        <w:rPr>
          <w:rStyle w:val="Heading1Char"/>
          <w:b/>
          <w:bCs/>
          <w:sz w:val="32"/>
          <w:szCs w:val="32"/>
        </w:rPr>
        <w:br/>
      </w:r>
      <w:r w:rsidR="00D74561" w:rsidRPr="0068088A">
        <w:rPr>
          <w:rStyle w:val="Strong"/>
          <w:color w:val="1089D4"/>
        </w:rPr>
        <w:t xml:space="preserve">Assignment </w:t>
      </w:r>
      <w:r w:rsidR="00330A3C">
        <w:rPr>
          <w:rStyle w:val="Strong"/>
          <w:color w:val="1089D4"/>
        </w:rPr>
        <w:t>1</w:t>
      </w:r>
      <w:r w:rsidR="00B71F3A">
        <w:rPr>
          <w:rStyle w:val="Strong"/>
          <w:color w:val="1089D4"/>
        </w:rPr>
        <w:t>3</w:t>
      </w:r>
      <w:r w:rsidR="00330A3C">
        <w:rPr>
          <w:rStyle w:val="Strong"/>
          <w:color w:val="1089D4"/>
        </w:rPr>
        <w:t xml:space="preserve">: </w:t>
      </w:r>
      <w:r w:rsidR="00F50A03">
        <w:rPr>
          <w:rStyle w:val="Strong"/>
          <w:color w:val="1089D4"/>
        </w:rPr>
        <w:t>No</w:t>
      </w:r>
      <w:r w:rsidR="00330A3C">
        <w:rPr>
          <w:rStyle w:val="Strong"/>
          <w:color w:val="1089D4"/>
        </w:rPr>
        <w:t>SQL Practice</w:t>
      </w:r>
    </w:p>
    <w:p w14:paraId="5F110881" w14:textId="4250297E" w:rsidR="00D74561" w:rsidRDefault="006F3E9F" w:rsidP="00BA4368">
      <w:pPr>
        <w:pStyle w:val="Heading2"/>
      </w:pPr>
      <w:r>
        <w:br/>
      </w:r>
      <w:r w:rsidR="00D74561">
        <w:t>Deliverables</w:t>
      </w:r>
    </w:p>
    <w:p w14:paraId="74D4095E" w14:textId="622B4439" w:rsidR="00EC4F56" w:rsidRDefault="00EC4F56" w:rsidP="004F76F3">
      <w:pPr>
        <w:pStyle w:val="Heading2"/>
        <w:rPr>
          <w:rStyle w:val="Emphasis"/>
          <w:rFonts w:ascii="Helvetica" w:eastAsiaTheme="minorHAnsi" w:hAnsi="Helvetica" w:cs="Times New Roman"/>
          <w:b w:val="0"/>
          <w:bCs w:val="0"/>
          <w:i w:val="0"/>
          <w:iCs w:val="0"/>
          <w:color w:val="404040" w:themeColor="text1" w:themeTint="BF"/>
          <w:szCs w:val="24"/>
        </w:rPr>
      </w:pPr>
      <w:r w:rsidRPr="00EC4F56">
        <w:rPr>
          <w:rStyle w:val="Emphasis"/>
          <w:rFonts w:ascii="Helvetica" w:eastAsiaTheme="minorHAnsi" w:hAnsi="Helvetica" w:cs="Times New Roman"/>
          <w:b w:val="0"/>
          <w:bCs w:val="0"/>
          <w:i w:val="0"/>
          <w:iCs w:val="0"/>
          <w:color w:val="404040" w:themeColor="text1" w:themeTint="BF"/>
          <w:szCs w:val="24"/>
        </w:rPr>
        <w:t xml:space="preserve">PDF file with </w:t>
      </w:r>
      <w:r w:rsidR="00E62151">
        <w:rPr>
          <w:rStyle w:val="Emphasis"/>
          <w:rFonts w:ascii="Helvetica" w:eastAsiaTheme="minorHAnsi" w:hAnsi="Helvetica" w:cs="Times New Roman"/>
          <w:b w:val="0"/>
          <w:bCs w:val="0"/>
          <w:i w:val="0"/>
          <w:iCs w:val="0"/>
          <w:color w:val="404040" w:themeColor="text1" w:themeTint="BF"/>
          <w:szCs w:val="24"/>
        </w:rPr>
        <w:t>screenshot</w:t>
      </w:r>
      <w:r w:rsidR="006257A1">
        <w:rPr>
          <w:rStyle w:val="Emphasis"/>
          <w:rFonts w:ascii="Helvetica" w:eastAsiaTheme="minorHAnsi" w:hAnsi="Helvetica" w:cs="Times New Roman"/>
          <w:b w:val="0"/>
          <w:bCs w:val="0"/>
          <w:i w:val="0"/>
          <w:iCs w:val="0"/>
          <w:color w:val="404040" w:themeColor="text1" w:themeTint="BF"/>
          <w:szCs w:val="24"/>
        </w:rPr>
        <w:t xml:space="preserve"> from part 1 and the </w:t>
      </w:r>
      <w:r w:rsidR="00E64B1A">
        <w:rPr>
          <w:rStyle w:val="Emphasis"/>
          <w:rFonts w:ascii="Helvetica" w:eastAsiaTheme="minorHAnsi" w:hAnsi="Helvetica" w:cs="Times New Roman"/>
          <w:b w:val="0"/>
          <w:bCs w:val="0"/>
          <w:i w:val="0"/>
          <w:iCs w:val="0"/>
          <w:color w:val="404040" w:themeColor="text1" w:themeTint="BF"/>
          <w:szCs w:val="24"/>
        </w:rPr>
        <w:t>command text from part 2.</w:t>
      </w:r>
    </w:p>
    <w:p w14:paraId="69193873" w14:textId="372D8C1F" w:rsidR="004F76F3" w:rsidRPr="00BA4368" w:rsidRDefault="00384DD4" w:rsidP="004F76F3">
      <w:pPr>
        <w:pStyle w:val="Heading2"/>
      </w:pPr>
      <w:r>
        <w:br/>
      </w:r>
      <w:r w:rsidR="004F76F3" w:rsidRPr="00BA4368">
        <w:t>Objectives</w:t>
      </w:r>
    </w:p>
    <w:p w14:paraId="40DF9A95" w14:textId="25890EBE" w:rsidR="005A4632" w:rsidRDefault="00006B29" w:rsidP="005A4632">
      <w:r>
        <w:t xml:space="preserve">Construct a MongoDB </w:t>
      </w:r>
      <w:r w:rsidR="00DF71C3">
        <w:t>database</w:t>
      </w:r>
      <w:r w:rsidR="00D41D5E">
        <w:t>.</w:t>
      </w:r>
      <w:r w:rsidR="00D41D5E">
        <w:br/>
      </w:r>
      <w:r w:rsidR="00904DFC">
        <w:t>Become comfortable with MongoDb Atlas and the Mongo Shell commands</w:t>
      </w:r>
      <w:r w:rsidR="006F3E9F">
        <w:br/>
      </w:r>
    </w:p>
    <w:p w14:paraId="26100701" w14:textId="3A26623A" w:rsidR="008A4EB7" w:rsidRDefault="005A4632" w:rsidP="005A4632">
      <w:pPr>
        <w:rPr>
          <w:rFonts w:asciiTheme="majorHAnsi" w:eastAsiaTheme="majorEastAsia" w:hAnsiTheme="majorHAnsi" w:cstheme="majorBidi"/>
          <w:b/>
          <w:bCs/>
          <w:color w:val="1089D4"/>
        </w:rPr>
      </w:pPr>
      <w:r w:rsidRPr="005A4632">
        <w:rPr>
          <w:rFonts w:asciiTheme="majorHAnsi" w:eastAsiaTheme="majorEastAsia" w:hAnsiTheme="majorHAnsi" w:cstheme="majorBidi"/>
          <w:b/>
          <w:bCs/>
          <w:color w:val="1089D4"/>
        </w:rPr>
        <w:t>T</w:t>
      </w:r>
      <w:r w:rsidR="00B212EB" w:rsidRPr="005A4632">
        <w:rPr>
          <w:rFonts w:asciiTheme="majorHAnsi" w:eastAsiaTheme="majorEastAsia" w:hAnsiTheme="majorHAnsi" w:cstheme="majorBidi"/>
          <w:b/>
          <w:bCs/>
          <w:color w:val="1089D4"/>
        </w:rPr>
        <w:t>asks</w:t>
      </w:r>
    </w:p>
    <w:p w14:paraId="12CCACC8" w14:textId="3BE8D1EB" w:rsidR="00904DFC" w:rsidRPr="00904DFC" w:rsidRDefault="00904DFC" w:rsidP="00904DFC">
      <w:r w:rsidRPr="00904DFC">
        <w:t xml:space="preserve">Note that the tasks for this assignment </w:t>
      </w:r>
      <w:r w:rsidR="007B62BC">
        <w:t>should</w:t>
      </w:r>
      <w:r w:rsidR="00D41D5E">
        <w:t xml:space="preserve"> be</w:t>
      </w:r>
      <w:r w:rsidRPr="00904DFC">
        <w:t xml:space="preserve"> accomplished </w:t>
      </w:r>
      <w:r w:rsidR="00DF71C3">
        <w:t>using</w:t>
      </w:r>
      <w:r w:rsidRPr="00904DFC">
        <w:t xml:space="preserve"> MongoDB Atlas and MongoDB Shell. </w:t>
      </w:r>
    </w:p>
    <w:p w14:paraId="4A9D361A" w14:textId="77777777" w:rsidR="00547543" w:rsidRDefault="00DF71C3" w:rsidP="00547543">
      <w:r>
        <w:t>Part 1:</w:t>
      </w:r>
    </w:p>
    <w:p w14:paraId="7F50E2F6" w14:textId="60B63F09" w:rsidR="00904DFC" w:rsidRPr="00904DFC" w:rsidRDefault="00904DFC" w:rsidP="00547543">
      <w:pPr>
        <w:pStyle w:val="ListParagraph"/>
        <w:numPr>
          <w:ilvl w:val="0"/>
          <w:numId w:val="28"/>
        </w:numPr>
      </w:pPr>
      <w:r w:rsidRPr="00904DFC">
        <w:t>Create a MongoDB database called band</w:t>
      </w:r>
    </w:p>
    <w:p w14:paraId="5D1FF9E4" w14:textId="4F782F17" w:rsidR="00904DFC" w:rsidRPr="00904DFC" w:rsidRDefault="00904DFC" w:rsidP="00547543">
      <w:pPr>
        <w:pStyle w:val="ListParagraph"/>
        <w:numPr>
          <w:ilvl w:val="0"/>
          <w:numId w:val="28"/>
        </w:numPr>
      </w:pPr>
      <w:r w:rsidRPr="00904DFC">
        <w:t>Create a collection in the database called set</w:t>
      </w:r>
      <w:r w:rsidR="00D41D5E">
        <w:t>_</w:t>
      </w:r>
      <w:r w:rsidRPr="00904DFC">
        <w:t>list</w:t>
      </w:r>
    </w:p>
    <w:p w14:paraId="2EC289DA" w14:textId="7C17811B" w:rsidR="00904DFC" w:rsidRPr="00904DFC" w:rsidRDefault="00904DFC" w:rsidP="00547543">
      <w:pPr>
        <w:pStyle w:val="ListParagraph"/>
        <w:numPr>
          <w:ilvl w:val="0"/>
          <w:numId w:val="28"/>
        </w:numPr>
      </w:pPr>
      <w:r w:rsidRPr="00904DFC">
        <w:t xml:space="preserve">Add at least </w:t>
      </w:r>
      <w:r w:rsidR="007B62BC">
        <w:t>10</w:t>
      </w:r>
      <w:r w:rsidRPr="00904DFC">
        <w:t xml:space="preserve"> songs to set_list.</w:t>
      </w:r>
    </w:p>
    <w:p w14:paraId="782F4ADB" w14:textId="5627530A" w:rsidR="00904DFC" w:rsidRDefault="00904DFC" w:rsidP="00547543">
      <w:pPr>
        <w:pStyle w:val="ListParagraph"/>
        <w:numPr>
          <w:ilvl w:val="1"/>
          <w:numId w:val="28"/>
        </w:numPr>
      </w:pPr>
      <w:r w:rsidRPr="00904DFC">
        <w:t>Each song should include the title, the artist, and an array of genres.</w:t>
      </w:r>
    </w:p>
    <w:p w14:paraId="3DA98F02" w14:textId="621F5ACA" w:rsidR="00547543" w:rsidRPr="00904DFC" w:rsidRDefault="00547543" w:rsidP="00547543">
      <w:pPr>
        <w:pStyle w:val="ListParagraph"/>
        <w:numPr>
          <w:ilvl w:val="0"/>
          <w:numId w:val="28"/>
        </w:numPr>
      </w:pPr>
      <w:r>
        <w:t xml:space="preserve">Display the collection in </w:t>
      </w:r>
      <w:r w:rsidR="00DE0504">
        <w:t xml:space="preserve">Atlas and take a </w:t>
      </w:r>
      <w:r w:rsidR="00D41D5E">
        <w:t>screenshot</w:t>
      </w:r>
      <w:r w:rsidR="00DE0504">
        <w:t xml:space="preserve"> (which will be part of your deliverables).</w:t>
      </w:r>
    </w:p>
    <w:p w14:paraId="4957AB85" w14:textId="32C3507B" w:rsidR="00904DFC" w:rsidRPr="00904DFC" w:rsidRDefault="00DE0504" w:rsidP="00904DFC">
      <w:r>
        <w:t>Part 2:</w:t>
      </w:r>
      <w:r w:rsidR="0000228C">
        <w:t xml:space="preserve">  </w:t>
      </w:r>
      <w:r w:rsidR="0000228C">
        <w:br/>
      </w:r>
      <w:r w:rsidR="00904DFC" w:rsidRPr="00904DFC">
        <w:t>Show the MongoDB Shell commands to</w:t>
      </w:r>
      <w:r w:rsidR="007B62BC">
        <w:t>:</w:t>
      </w:r>
    </w:p>
    <w:p w14:paraId="435BDFD0" w14:textId="77777777" w:rsidR="00904DFC" w:rsidRPr="00904DFC" w:rsidRDefault="00904DFC" w:rsidP="00DE0504">
      <w:pPr>
        <w:pStyle w:val="ListParagraph"/>
        <w:numPr>
          <w:ilvl w:val="0"/>
          <w:numId w:val="29"/>
        </w:numPr>
      </w:pPr>
      <w:r w:rsidRPr="00904DFC">
        <w:t>Select the database</w:t>
      </w:r>
    </w:p>
    <w:p w14:paraId="36A607E1" w14:textId="77777777" w:rsidR="00904DFC" w:rsidRPr="00904DFC" w:rsidRDefault="00904DFC" w:rsidP="00DE0504">
      <w:pPr>
        <w:pStyle w:val="ListParagraph"/>
        <w:numPr>
          <w:ilvl w:val="0"/>
          <w:numId w:val="29"/>
        </w:numPr>
      </w:pPr>
      <w:r w:rsidRPr="00904DFC">
        <w:t>Show all data from all songs</w:t>
      </w:r>
    </w:p>
    <w:p w14:paraId="1A8909FF" w14:textId="77777777" w:rsidR="00904DFC" w:rsidRPr="00904DFC" w:rsidRDefault="00904DFC" w:rsidP="00DE0504">
      <w:pPr>
        <w:pStyle w:val="ListParagraph"/>
        <w:numPr>
          <w:ilvl w:val="0"/>
          <w:numId w:val="29"/>
        </w:numPr>
      </w:pPr>
      <w:r w:rsidRPr="00904DFC">
        <w:t>Show all song titles from a particular genre</w:t>
      </w:r>
    </w:p>
    <w:p w14:paraId="6D93274E" w14:textId="7D288752" w:rsidR="00904DFC" w:rsidRDefault="004D64F7" w:rsidP="00DE0504">
      <w:pPr>
        <w:pStyle w:val="ListParagraph"/>
        <w:numPr>
          <w:ilvl w:val="0"/>
          <w:numId w:val="29"/>
        </w:numPr>
      </w:pPr>
      <w:r>
        <w:t>C</w:t>
      </w:r>
      <w:r w:rsidR="00904DFC" w:rsidRPr="00904DFC">
        <w:t>opy/paste out of the command prompt to grab the command text</w:t>
      </w:r>
      <w:r>
        <w:t xml:space="preserve"> and results</w:t>
      </w:r>
      <w:r w:rsidR="00E64B1A">
        <w:t xml:space="preserve"> and submit as part of the deliverables</w:t>
      </w:r>
    </w:p>
    <w:p w14:paraId="16DC4808" w14:textId="00A243D0" w:rsidR="007B62BC" w:rsidRPr="00904DFC" w:rsidRDefault="007B62BC" w:rsidP="007B62BC">
      <w:r>
        <w:t xml:space="preserve">(Note:  if you cannot </w:t>
      </w:r>
      <w:r w:rsidR="00F41B05">
        <w:t>get the</w:t>
      </w:r>
      <w:r>
        <w:t xml:space="preserve"> shell </w:t>
      </w:r>
      <w:r w:rsidR="00F15CBC">
        <w:t xml:space="preserve">working, you may write the commands in a plain text editor- but you are </w:t>
      </w:r>
      <w:r w:rsidR="00B14CDC">
        <w:t xml:space="preserve">still </w:t>
      </w:r>
      <w:r w:rsidR="00F15CBC">
        <w:t xml:space="preserve">responsible </w:t>
      </w:r>
      <w:r w:rsidR="00B14CDC">
        <w:t>for having correct syntax.)</w:t>
      </w:r>
    </w:p>
    <w:p w14:paraId="7BFC62EC" w14:textId="6F56E33D" w:rsidR="00065FBA" w:rsidRDefault="00305C7D" w:rsidP="00065FBA">
      <w:pPr>
        <w:pStyle w:val="Heading2"/>
      </w:pPr>
      <w:r>
        <w:t>Questions</w:t>
      </w:r>
    </w:p>
    <w:p w14:paraId="07A9B66F" w14:textId="77777777" w:rsidR="008376DD" w:rsidRDefault="00397643" w:rsidP="008376DD">
      <w:pPr>
        <w:pStyle w:val="ListParagraph"/>
        <w:numPr>
          <w:ilvl w:val="0"/>
          <w:numId w:val="31"/>
        </w:numPr>
      </w:pPr>
      <w:r>
        <w:t>Identify the tools used to work with an SQL and a NoSQL databas</w:t>
      </w:r>
      <w:r w:rsidR="008376DD">
        <w:t>e.</w:t>
      </w:r>
    </w:p>
    <w:p w14:paraId="5F73E3F0" w14:textId="0188B2B2" w:rsidR="00065FBA" w:rsidRDefault="00065FBA" w:rsidP="008376DD">
      <w:pPr>
        <w:pStyle w:val="ListParagraph"/>
        <w:numPr>
          <w:ilvl w:val="0"/>
          <w:numId w:val="31"/>
        </w:numPr>
      </w:pPr>
      <w:r w:rsidRPr="008376DD">
        <w:t xml:space="preserve">Which </w:t>
      </w:r>
      <w:r w:rsidR="007D39D1">
        <w:t xml:space="preserve">database </w:t>
      </w:r>
      <w:r w:rsidRPr="008376DD">
        <w:t>do you prefer working with</w:t>
      </w:r>
      <w:r w:rsidR="007D39D1">
        <w:t xml:space="preserve"> so far- </w:t>
      </w:r>
      <w:r w:rsidRPr="008376DD">
        <w:t>SQL or NoSQL</w:t>
      </w:r>
      <w:r w:rsidR="001558A2">
        <w:t>?</w:t>
      </w:r>
      <w:r w:rsidRPr="008376DD">
        <w:t xml:space="preserve"> </w:t>
      </w:r>
      <w:r w:rsidR="001558A2">
        <w:t>Explain your answer.</w:t>
      </w:r>
    </w:p>
    <w:p w14:paraId="7B37BCD6" w14:textId="77777777" w:rsidR="00305C7D" w:rsidRPr="00305C7D" w:rsidRDefault="00305C7D" w:rsidP="00305C7D"/>
    <w:p w14:paraId="620D6139" w14:textId="2DF9B3CF" w:rsidR="00C2769B" w:rsidRDefault="00C2769B" w:rsidP="00C222D4">
      <w:pPr>
        <w:pStyle w:val="Heading2"/>
      </w:pPr>
      <w:r>
        <w:t>Rubric</w:t>
      </w:r>
    </w:p>
    <w:p w14:paraId="16C4F6D5" w14:textId="2FCE1EE0" w:rsidR="00ED6551" w:rsidRDefault="00ED6551" w:rsidP="00C2769B">
      <w:r>
        <w:t>Deliverables</w:t>
      </w:r>
      <w:r w:rsidR="00A874C4">
        <w:t>/Questions</w:t>
      </w:r>
      <w:r>
        <w:t xml:space="preserve"> submitted:   </w:t>
      </w:r>
      <w:r w:rsidR="00366A1D">
        <w:t>2</w:t>
      </w:r>
      <w:r w:rsidR="00E64B1A">
        <w:t>0</w:t>
      </w:r>
      <w:r>
        <w:t xml:space="preserve"> points</w:t>
      </w:r>
    </w:p>
    <w:p w14:paraId="115F55E0" w14:textId="0088E24D" w:rsidR="00285A9E" w:rsidRDefault="00E64B1A" w:rsidP="00C2769B">
      <w:r>
        <w:t>Part 1: 4</w:t>
      </w:r>
      <w:r w:rsidR="00366A1D">
        <w:t>0</w:t>
      </w:r>
      <w:r>
        <w:t xml:space="preserve"> points</w:t>
      </w:r>
    </w:p>
    <w:p w14:paraId="4380C27C" w14:textId="223140C4" w:rsidR="00C33A0A" w:rsidRDefault="00E64B1A" w:rsidP="00285A9E">
      <w:r>
        <w:t>Part 2:  4</w:t>
      </w:r>
      <w:r w:rsidR="00366A1D">
        <w:t>0</w:t>
      </w:r>
      <w:r>
        <w:t xml:space="preserve"> points</w:t>
      </w:r>
    </w:p>
    <w:sectPr w:rsidR="00C33A0A" w:rsidSect="00EA5BE2">
      <w:footerReference w:type="default" r:id="rId8"/>
      <w:pgSz w:w="12240" w:h="15840" w:code="1"/>
      <w:pgMar w:top="864" w:right="1296" w:bottom="864" w:left="1296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4C013" w14:textId="77777777" w:rsidR="00E65051" w:rsidRDefault="00E65051">
      <w:pPr>
        <w:spacing w:after="0"/>
      </w:pPr>
      <w:r>
        <w:separator/>
      </w:r>
    </w:p>
  </w:endnote>
  <w:endnote w:type="continuationSeparator" w:id="0">
    <w:p w14:paraId="02B043A5" w14:textId="77777777" w:rsidR="00E65051" w:rsidRDefault="00E650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AEC25" w14:textId="77777777" w:rsidR="00E65051" w:rsidRDefault="00E65051">
      <w:pPr>
        <w:spacing w:after="0"/>
      </w:pPr>
      <w:r>
        <w:separator/>
      </w:r>
    </w:p>
  </w:footnote>
  <w:footnote w:type="continuationSeparator" w:id="0">
    <w:p w14:paraId="54464709" w14:textId="77777777" w:rsidR="00E65051" w:rsidRDefault="00E6505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1170335"/>
    <w:multiLevelType w:val="multilevel"/>
    <w:tmpl w:val="7DDC0282"/>
    <w:lvl w:ilvl="0">
      <w:start w:val="3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02C44083"/>
    <w:multiLevelType w:val="hybridMultilevel"/>
    <w:tmpl w:val="306C2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914D23"/>
    <w:multiLevelType w:val="multilevel"/>
    <w:tmpl w:val="DB283C0A"/>
    <w:lvl w:ilvl="0">
      <w:start w:val="1"/>
      <w:numFmt w:val="bullet"/>
      <w:lvlText w:val=""/>
      <w:lvlJc w:val="left"/>
      <w:pPr>
        <w:tabs>
          <w:tab w:val="num" w:pos="690"/>
        </w:tabs>
        <w:ind w:left="6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10"/>
        </w:tabs>
        <w:ind w:left="14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50"/>
        </w:tabs>
        <w:ind w:left="28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10"/>
        </w:tabs>
        <w:ind w:left="50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B5182A"/>
    <w:multiLevelType w:val="multilevel"/>
    <w:tmpl w:val="757A3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736644"/>
    <w:multiLevelType w:val="multilevel"/>
    <w:tmpl w:val="0D141B78"/>
    <w:lvl w:ilvl="0">
      <w:start w:val="2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1D395155"/>
    <w:multiLevelType w:val="hybridMultilevel"/>
    <w:tmpl w:val="6BDE8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94278"/>
    <w:multiLevelType w:val="multilevel"/>
    <w:tmpl w:val="84286242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9F02074"/>
    <w:multiLevelType w:val="hybridMultilevel"/>
    <w:tmpl w:val="66E02CF2"/>
    <w:lvl w:ilvl="0" w:tplc="3530F33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06830C8"/>
    <w:multiLevelType w:val="multilevel"/>
    <w:tmpl w:val="43940928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0A016F8"/>
    <w:multiLevelType w:val="hybridMultilevel"/>
    <w:tmpl w:val="951AA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F261F2"/>
    <w:multiLevelType w:val="hybridMultilevel"/>
    <w:tmpl w:val="CC600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5811B87"/>
    <w:multiLevelType w:val="hybridMultilevel"/>
    <w:tmpl w:val="9D205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1717F6"/>
    <w:multiLevelType w:val="multilevel"/>
    <w:tmpl w:val="DF28A80A"/>
    <w:lvl w:ilvl="0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</w:lvl>
    <w:lvl w:ilvl="1" w:tentative="1">
      <w:start w:val="1"/>
      <w:numFmt w:val="decimal"/>
      <w:lvlText w:val="%2."/>
      <w:lvlJc w:val="left"/>
      <w:pPr>
        <w:tabs>
          <w:tab w:val="num" w:pos="1410"/>
        </w:tabs>
        <w:ind w:left="1410" w:hanging="360"/>
      </w:pPr>
    </w:lvl>
    <w:lvl w:ilvl="2" w:tentative="1">
      <w:start w:val="1"/>
      <w:numFmt w:val="decimal"/>
      <w:lvlText w:val="%3."/>
      <w:lvlJc w:val="left"/>
      <w:pPr>
        <w:tabs>
          <w:tab w:val="num" w:pos="2130"/>
        </w:tabs>
        <w:ind w:left="2130" w:hanging="360"/>
      </w:pPr>
    </w:lvl>
    <w:lvl w:ilvl="3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entative="1">
      <w:start w:val="1"/>
      <w:numFmt w:val="decimal"/>
      <w:lvlText w:val="%5."/>
      <w:lvlJc w:val="left"/>
      <w:pPr>
        <w:tabs>
          <w:tab w:val="num" w:pos="3570"/>
        </w:tabs>
        <w:ind w:left="3570" w:hanging="360"/>
      </w:pPr>
    </w:lvl>
    <w:lvl w:ilvl="5" w:tentative="1">
      <w:start w:val="1"/>
      <w:numFmt w:val="decimal"/>
      <w:lvlText w:val="%6."/>
      <w:lvlJc w:val="left"/>
      <w:pPr>
        <w:tabs>
          <w:tab w:val="num" w:pos="4290"/>
        </w:tabs>
        <w:ind w:left="4290" w:hanging="360"/>
      </w:pPr>
    </w:lvl>
    <w:lvl w:ilvl="6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entative="1">
      <w:start w:val="1"/>
      <w:numFmt w:val="decimal"/>
      <w:lvlText w:val="%8."/>
      <w:lvlJc w:val="left"/>
      <w:pPr>
        <w:tabs>
          <w:tab w:val="num" w:pos="5730"/>
        </w:tabs>
        <w:ind w:left="5730" w:hanging="360"/>
      </w:pPr>
    </w:lvl>
    <w:lvl w:ilvl="8" w:tentative="1">
      <w:start w:val="1"/>
      <w:numFmt w:val="decimal"/>
      <w:lvlText w:val="%9."/>
      <w:lvlJc w:val="left"/>
      <w:pPr>
        <w:tabs>
          <w:tab w:val="num" w:pos="6450"/>
        </w:tabs>
        <w:ind w:left="6450" w:hanging="360"/>
      </w:pPr>
    </w:lvl>
  </w:abstractNum>
  <w:abstractNum w:abstractNumId="23" w15:restartNumberingAfterBreak="0">
    <w:nsid w:val="537B5F1B"/>
    <w:multiLevelType w:val="hybridMultilevel"/>
    <w:tmpl w:val="B052C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0E0DE3"/>
    <w:multiLevelType w:val="hybridMultilevel"/>
    <w:tmpl w:val="CD9A3F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AA821E9"/>
    <w:multiLevelType w:val="multilevel"/>
    <w:tmpl w:val="1C64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1B2DFF"/>
    <w:multiLevelType w:val="multilevel"/>
    <w:tmpl w:val="84286242"/>
    <w:lvl w:ilvl="0">
      <w:start w:val="2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47D5491"/>
    <w:multiLevelType w:val="hybridMultilevel"/>
    <w:tmpl w:val="DACEA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E33430"/>
    <w:multiLevelType w:val="hybridMultilevel"/>
    <w:tmpl w:val="92B81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3439B8"/>
    <w:multiLevelType w:val="hybridMultilevel"/>
    <w:tmpl w:val="0F8CB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90319E"/>
    <w:multiLevelType w:val="multilevel"/>
    <w:tmpl w:val="84286242"/>
    <w:lvl w:ilvl="0">
      <w:start w:val="2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0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2"/>
  </w:num>
  <w:num w:numId="12">
    <w:abstractNumId w:val="11"/>
  </w:num>
  <w:num w:numId="13">
    <w:abstractNumId w:val="25"/>
  </w:num>
  <w:num w:numId="14">
    <w:abstractNumId w:val="12"/>
  </w:num>
  <w:num w:numId="15">
    <w:abstractNumId w:val="23"/>
  </w:num>
  <w:num w:numId="16">
    <w:abstractNumId w:val="16"/>
  </w:num>
  <w:num w:numId="17">
    <w:abstractNumId w:val="19"/>
  </w:num>
  <w:num w:numId="18">
    <w:abstractNumId w:val="27"/>
  </w:num>
  <w:num w:numId="19">
    <w:abstractNumId w:val="21"/>
  </w:num>
  <w:num w:numId="20">
    <w:abstractNumId w:val="28"/>
  </w:num>
  <w:num w:numId="21">
    <w:abstractNumId w:val="17"/>
  </w:num>
  <w:num w:numId="22">
    <w:abstractNumId w:val="15"/>
  </w:num>
  <w:num w:numId="23">
    <w:abstractNumId w:val="26"/>
  </w:num>
  <w:num w:numId="24">
    <w:abstractNumId w:val="30"/>
  </w:num>
  <w:num w:numId="25">
    <w:abstractNumId w:val="13"/>
  </w:num>
  <w:num w:numId="26">
    <w:abstractNumId w:val="9"/>
  </w:num>
  <w:num w:numId="27">
    <w:abstractNumId w:val="24"/>
  </w:num>
  <w:num w:numId="28">
    <w:abstractNumId w:val="29"/>
  </w:num>
  <w:num w:numId="29">
    <w:abstractNumId w:val="10"/>
  </w:num>
  <w:num w:numId="30">
    <w:abstractNumId w:val="14"/>
  </w:num>
  <w:num w:numId="31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228C"/>
    <w:rsid w:val="0000252F"/>
    <w:rsid w:val="000057BE"/>
    <w:rsid w:val="00006B29"/>
    <w:rsid w:val="00015E36"/>
    <w:rsid w:val="00036283"/>
    <w:rsid w:val="00040D5E"/>
    <w:rsid w:val="0004235C"/>
    <w:rsid w:val="0004793E"/>
    <w:rsid w:val="000562A1"/>
    <w:rsid w:val="00065FBA"/>
    <w:rsid w:val="00091FE6"/>
    <w:rsid w:val="000A33B0"/>
    <w:rsid w:val="000B3953"/>
    <w:rsid w:val="000B4CF2"/>
    <w:rsid w:val="000B4F8E"/>
    <w:rsid w:val="000D3DD0"/>
    <w:rsid w:val="000D6E90"/>
    <w:rsid w:val="000F34D7"/>
    <w:rsid w:val="00101EE7"/>
    <w:rsid w:val="001141DB"/>
    <w:rsid w:val="001174A7"/>
    <w:rsid w:val="00121605"/>
    <w:rsid w:val="00124956"/>
    <w:rsid w:val="00135F13"/>
    <w:rsid w:val="00151A7B"/>
    <w:rsid w:val="001558A2"/>
    <w:rsid w:val="00164C15"/>
    <w:rsid w:val="0016556B"/>
    <w:rsid w:val="001A1180"/>
    <w:rsid w:val="001A148C"/>
    <w:rsid w:val="001B11B7"/>
    <w:rsid w:val="001C1A07"/>
    <w:rsid w:val="001D197D"/>
    <w:rsid w:val="001D6057"/>
    <w:rsid w:val="001D61FD"/>
    <w:rsid w:val="001E1E51"/>
    <w:rsid w:val="001E3502"/>
    <w:rsid w:val="001F18E4"/>
    <w:rsid w:val="00200E77"/>
    <w:rsid w:val="00201103"/>
    <w:rsid w:val="00203499"/>
    <w:rsid w:val="00203BFA"/>
    <w:rsid w:val="002101AD"/>
    <w:rsid w:val="00216B82"/>
    <w:rsid w:val="002234F7"/>
    <w:rsid w:val="002340F6"/>
    <w:rsid w:val="00235FB2"/>
    <w:rsid w:val="002365F2"/>
    <w:rsid w:val="00240DF4"/>
    <w:rsid w:val="0024197D"/>
    <w:rsid w:val="002465FC"/>
    <w:rsid w:val="0025048D"/>
    <w:rsid w:val="0025172B"/>
    <w:rsid w:val="002562CF"/>
    <w:rsid w:val="00263051"/>
    <w:rsid w:val="00285A9E"/>
    <w:rsid w:val="00290CC6"/>
    <w:rsid w:val="002B4012"/>
    <w:rsid w:val="002C2407"/>
    <w:rsid w:val="002C3B89"/>
    <w:rsid w:val="002C7DD3"/>
    <w:rsid w:val="002D381A"/>
    <w:rsid w:val="002E183F"/>
    <w:rsid w:val="002E2F6C"/>
    <w:rsid w:val="002E469B"/>
    <w:rsid w:val="002E7AF3"/>
    <w:rsid w:val="002F30E3"/>
    <w:rsid w:val="00305C7D"/>
    <w:rsid w:val="00315DC2"/>
    <w:rsid w:val="003308D2"/>
    <w:rsid w:val="00330A3C"/>
    <w:rsid w:val="00334C19"/>
    <w:rsid w:val="0033662D"/>
    <w:rsid w:val="0035201D"/>
    <w:rsid w:val="00356B4A"/>
    <w:rsid w:val="003659E9"/>
    <w:rsid w:val="003661BB"/>
    <w:rsid w:val="00366A1D"/>
    <w:rsid w:val="00367CE8"/>
    <w:rsid w:val="00384DD4"/>
    <w:rsid w:val="003858A9"/>
    <w:rsid w:val="00385EFF"/>
    <w:rsid w:val="00397643"/>
    <w:rsid w:val="003A3B1C"/>
    <w:rsid w:val="003B0391"/>
    <w:rsid w:val="003E109E"/>
    <w:rsid w:val="003E2D26"/>
    <w:rsid w:val="003E3EB5"/>
    <w:rsid w:val="003E6EAE"/>
    <w:rsid w:val="003F44B0"/>
    <w:rsid w:val="00417DD4"/>
    <w:rsid w:val="00421B85"/>
    <w:rsid w:val="00433F82"/>
    <w:rsid w:val="004365EE"/>
    <w:rsid w:val="00446372"/>
    <w:rsid w:val="00456BB9"/>
    <w:rsid w:val="0047050B"/>
    <w:rsid w:val="00473BD4"/>
    <w:rsid w:val="00481C87"/>
    <w:rsid w:val="004861AE"/>
    <w:rsid w:val="004A4D73"/>
    <w:rsid w:val="004B3A36"/>
    <w:rsid w:val="004D52B4"/>
    <w:rsid w:val="004D64F7"/>
    <w:rsid w:val="004F76F3"/>
    <w:rsid w:val="0050747C"/>
    <w:rsid w:val="00532EAE"/>
    <w:rsid w:val="00540212"/>
    <w:rsid w:val="00544E8A"/>
    <w:rsid w:val="00547543"/>
    <w:rsid w:val="00561703"/>
    <w:rsid w:val="00571634"/>
    <w:rsid w:val="005814A0"/>
    <w:rsid w:val="0058765F"/>
    <w:rsid w:val="0059049A"/>
    <w:rsid w:val="0059569D"/>
    <w:rsid w:val="005A38F7"/>
    <w:rsid w:val="005A4632"/>
    <w:rsid w:val="005D234A"/>
    <w:rsid w:val="005D24DB"/>
    <w:rsid w:val="005D772F"/>
    <w:rsid w:val="00607A0F"/>
    <w:rsid w:val="006257A1"/>
    <w:rsid w:val="00626900"/>
    <w:rsid w:val="006302B0"/>
    <w:rsid w:val="00635885"/>
    <w:rsid w:val="0063645A"/>
    <w:rsid w:val="00645A75"/>
    <w:rsid w:val="00662522"/>
    <w:rsid w:val="00662BB5"/>
    <w:rsid w:val="00672438"/>
    <w:rsid w:val="006763F8"/>
    <w:rsid w:val="006771E8"/>
    <w:rsid w:val="0068088A"/>
    <w:rsid w:val="006A5ABA"/>
    <w:rsid w:val="006B4695"/>
    <w:rsid w:val="006C3259"/>
    <w:rsid w:val="006C74CB"/>
    <w:rsid w:val="006D1F82"/>
    <w:rsid w:val="006D5F87"/>
    <w:rsid w:val="006D741A"/>
    <w:rsid w:val="006F22E2"/>
    <w:rsid w:val="006F36C3"/>
    <w:rsid w:val="006F3E9F"/>
    <w:rsid w:val="006F7190"/>
    <w:rsid w:val="00701F5D"/>
    <w:rsid w:val="0070345B"/>
    <w:rsid w:val="0070718E"/>
    <w:rsid w:val="00727E84"/>
    <w:rsid w:val="00744AEB"/>
    <w:rsid w:val="007459BD"/>
    <w:rsid w:val="007467F6"/>
    <w:rsid w:val="007512C8"/>
    <w:rsid w:val="00763449"/>
    <w:rsid w:val="00767816"/>
    <w:rsid w:val="007824E9"/>
    <w:rsid w:val="007930CD"/>
    <w:rsid w:val="007A1BDD"/>
    <w:rsid w:val="007A2A26"/>
    <w:rsid w:val="007A540A"/>
    <w:rsid w:val="007A7CFA"/>
    <w:rsid w:val="007B62BC"/>
    <w:rsid w:val="007C398D"/>
    <w:rsid w:val="007C3D4E"/>
    <w:rsid w:val="007C587A"/>
    <w:rsid w:val="007D0C27"/>
    <w:rsid w:val="007D39D1"/>
    <w:rsid w:val="007D4B17"/>
    <w:rsid w:val="007D59BB"/>
    <w:rsid w:val="007D7D37"/>
    <w:rsid w:val="007E0C3F"/>
    <w:rsid w:val="007E3761"/>
    <w:rsid w:val="007E4E17"/>
    <w:rsid w:val="007E759A"/>
    <w:rsid w:val="007F2FC9"/>
    <w:rsid w:val="007F6BF6"/>
    <w:rsid w:val="007F7CBE"/>
    <w:rsid w:val="008001C9"/>
    <w:rsid w:val="008023E2"/>
    <w:rsid w:val="00805A4E"/>
    <w:rsid w:val="00814486"/>
    <w:rsid w:val="00815339"/>
    <w:rsid w:val="00815E14"/>
    <w:rsid w:val="0083013A"/>
    <w:rsid w:val="00834266"/>
    <w:rsid w:val="008376DD"/>
    <w:rsid w:val="008443D1"/>
    <w:rsid w:val="00855DE9"/>
    <w:rsid w:val="00865AAC"/>
    <w:rsid w:val="0087659E"/>
    <w:rsid w:val="00883B4C"/>
    <w:rsid w:val="008856BC"/>
    <w:rsid w:val="00885F7F"/>
    <w:rsid w:val="008901B5"/>
    <w:rsid w:val="008936F2"/>
    <w:rsid w:val="00897784"/>
    <w:rsid w:val="008A3A0B"/>
    <w:rsid w:val="008A4EB7"/>
    <w:rsid w:val="008A53D7"/>
    <w:rsid w:val="008B1211"/>
    <w:rsid w:val="008C3F6F"/>
    <w:rsid w:val="008C63ED"/>
    <w:rsid w:val="008D3D41"/>
    <w:rsid w:val="008D416A"/>
    <w:rsid w:val="008E3944"/>
    <w:rsid w:val="008F7499"/>
    <w:rsid w:val="00904DFC"/>
    <w:rsid w:val="0090606A"/>
    <w:rsid w:val="00906566"/>
    <w:rsid w:val="00910997"/>
    <w:rsid w:val="00930319"/>
    <w:rsid w:val="0094240B"/>
    <w:rsid w:val="00942B8F"/>
    <w:rsid w:val="00942F00"/>
    <w:rsid w:val="009430ED"/>
    <w:rsid w:val="00943342"/>
    <w:rsid w:val="00946ECA"/>
    <w:rsid w:val="009531D6"/>
    <w:rsid w:val="009550F6"/>
    <w:rsid w:val="00962690"/>
    <w:rsid w:val="00974D13"/>
    <w:rsid w:val="00986D1B"/>
    <w:rsid w:val="009A121B"/>
    <w:rsid w:val="009A4ABF"/>
    <w:rsid w:val="009A4F92"/>
    <w:rsid w:val="009B119F"/>
    <w:rsid w:val="009B7897"/>
    <w:rsid w:val="009C1C80"/>
    <w:rsid w:val="009C74A2"/>
    <w:rsid w:val="009D0675"/>
    <w:rsid w:val="009D1E5C"/>
    <w:rsid w:val="009D3D78"/>
    <w:rsid w:val="009E337C"/>
    <w:rsid w:val="009E51D0"/>
    <w:rsid w:val="009F65A8"/>
    <w:rsid w:val="00A01F6A"/>
    <w:rsid w:val="00A17284"/>
    <w:rsid w:val="00A52411"/>
    <w:rsid w:val="00A601C0"/>
    <w:rsid w:val="00A608B6"/>
    <w:rsid w:val="00A61501"/>
    <w:rsid w:val="00A66C39"/>
    <w:rsid w:val="00A67D06"/>
    <w:rsid w:val="00A709B4"/>
    <w:rsid w:val="00A7421E"/>
    <w:rsid w:val="00A75933"/>
    <w:rsid w:val="00A8644E"/>
    <w:rsid w:val="00A874C4"/>
    <w:rsid w:val="00A92CB6"/>
    <w:rsid w:val="00AB6660"/>
    <w:rsid w:val="00AD7EF8"/>
    <w:rsid w:val="00AE5FA3"/>
    <w:rsid w:val="00B068D7"/>
    <w:rsid w:val="00B07992"/>
    <w:rsid w:val="00B11074"/>
    <w:rsid w:val="00B12549"/>
    <w:rsid w:val="00B14CDC"/>
    <w:rsid w:val="00B15429"/>
    <w:rsid w:val="00B212EB"/>
    <w:rsid w:val="00B236B0"/>
    <w:rsid w:val="00B26F5A"/>
    <w:rsid w:val="00B37A93"/>
    <w:rsid w:val="00B4621A"/>
    <w:rsid w:val="00B53D1F"/>
    <w:rsid w:val="00B55513"/>
    <w:rsid w:val="00B62CD8"/>
    <w:rsid w:val="00B71F3A"/>
    <w:rsid w:val="00B74A79"/>
    <w:rsid w:val="00B766DC"/>
    <w:rsid w:val="00B817AB"/>
    <w:rsid w:val="00B93E57"/>
    <w:rsid w:val="00B96BA5"/>
    <w:rsid w:val="00BA10F1"/>
    <w:rsid w:val="00BA4368"/>
    <w:rsid w:val="00BA5A96"/>
    <w:rsid w:val="00BA6D35"/>
    <w:rsid w:val="00BC42DA"/>
    <w:rsid w:val="00BD2240"/>
    <w:rsid w:val="00BE4AC6"/>
    <w:rsid w:val="00BF243F"/>
    <w:rsid w:val="00BF398A"/>
    <w:rsid w:val="00BF3DC5"/>
    <w:rsid w:val="00C222D4"/>
    <w:rsid w:val="00C25FBF"/>
    <w:rsid w:val="00C2769B"/>
    <w:rsid w:val="00C33A0A"/>
    <w:rsid w:val="00C33F04"/>
    <w:rsid w:val="00C34CD3"/>
    <w:rsid w:val="00C35813"/>
    <w:rsid w:val="00C44EB9"/>
    <w:rsid w:val="00C60E0D"/>
    <w:rsid w:val="00C70C09"/>
    <w:rsid w:val="00C86F7C"/>
    <w:rsid w:val="00C91EC5"/>
    <w:rsid w:val="00CA04E9"/>
    <w:rsid w:val="00CA392F"/>
    <w:rsid w:val="00CA61E7"/>
    <w:rsid w:val="00CA7742"/>
    <w:rsid w:val="00CC210F"/>
    <w:rsid w:val="00CD4E8A"/>
    <w:rsid w:val="00CE63C3"/>
    <w:rsid w:val="00CF3DD4"/>
    <w:rsid w:val="00CF5A6F"/>
    <w:rsid w:val="00D246FF"/>
    <w:rsid w:val="00D352FB"/>
    <w:rsid w:val="00D41D5E"/>
    <w:rsid w:val="00D673F9"/>
    <w:rsid w:val="00D74561"/>
    <w:rsid w:val="00D755E1"/>
    <w:rsid w:val="00D76A99"/>
    <w:rsid w:val="00D8252A"/>
    <w:rsid w:val="00D93C34"/>
    <w:rsid w:val="00DA7D2B"/>
    <w:rsid w:val="00DB2ACB"/>
    <w:rsid w:val="00DC2BC7"/>
    <w:rsid w:val="00DC51A3"/>
    <w:rsid w:val="00DE035F"/>
    <w:rsid w:val="00DE0504"/>
    <w:rsid w:val="00DF71C3"/>
    <w:rsid w:val="00E018A0"/>
    <w:rsid w:val="00E11F93"/>
    <w:rsid w:val="00E24117"/>
    <w:rsid w:val="00E32177"/>
    <w:rsid w:val="00E4085B"/>
    <w:rsid w:val="00E408AD"/>
    <w:rsid w:val="00E43BDD"/>
    <w:rsid w:val="00E472C3"/>
    <w:rsid w:val="00E62151"/>
    <w:rsid w:val="00E6490C"/>
    <w:rsid w:val="00E64B1A"/>
    <w:rsid w:val="00E65051"/>
    <w:rsid w:val="00E804F5"/>
    <w:rsid w:val="00E84792"/>
    <w:rsid w:val="00E97AB1"/>
    <w:rsid w:val="00EA5BE2"/>
    <w:rsid w:val="00EA6ED6"/>
    <w:rsid w:val="00EB11E2"/>
    <w:rsid w:val="00EB4212"/>
    <w:rsid w:val="00EB4E64"/>
    <w:rsid w:val="00EC0F12"/>
    <w:rsid w:val="00EC4F56"/>
    <w:rsid w:val="00ED08F8"/>
    <w:rsid w:val="00ED6551"/>
    <w:rsid w:val="00ED79DD"/>
    <w:rsid w:val="00EE25E4"/>
    <w:rsid w:val="00EE3673"/>
    <w:rsid w:val="00EF14A7"/>
    <w:rsid w:val="00EF6644"/>
    <w:rsid w:val="00F15CBC"/>
    <w:rsid w:val="00F26208"/>
    <w:rsid w:val="00F318DE"/>
    <w:rsid w:val="00F40DAF"/>
    <w:rsid w:val="00F41B05"/>
    <w:rsid w:val="00F43AE2"/>
    <w:rsid w:val="00F50A03"/>
    <w:rsid w:val="00F649AF"/>
    <w:rsid w:val="00F72E34"/>
    <w:rsid w:val="00F76D8B"/>
    <w:rsid w:val="00F814CB"/>
    <w:rsid w:val="00F83470"/>
    <w:rsid w:val="00F84105"/>
    <w:rsid w:val="00FA0C9F"/>
    <w:rsid w:val="00FB092A"/>
    <w:rsid w:val="00FC1FF1"/>
    <w:rsid w:val="00FC2125"/>
    <w:rsid w:val="00FC41F6"/>
    <w:rsid w:val="00FD7DB2"/>
    <w:rsid w:val="00FE1401"/>
    <w:rsid w:val="00FE567A"/>
    <w:rsid w:val="00FF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D4E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A4368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1089D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BA4368"/>
    <w:rPr>
      <w:rFonts w:asciiTheme="majorHAnsi" w:eastAsiaTheme="majorEastAsia" w:hAnsiTheme="majorHAnsi" w:cstheme="majorBidi"/>
      <w:b/>
      <w:bCs/>
      <w:color w:val="1089D4"/>
      <w:sz w:val="24"/>
    </w:rPr>
  </w:style>
  <w:style w:type="paragraph" w:styleId="ListBullet">
    <w:name w:val="List Bullet"/>
    <w:basedOn w:val="Normal"/>
    <w:uiPriority w:val="1"/>
    <w:unhideWhenUsed/>
    <w:qFormat/>
    <w:rsid w:val="007C3D4E"/>
    <w:pPr>
      <w:numPr>
        <w:numId w:val="1"/>
      </w:numPr>
      <w:spacing w:after="60"/>
    </w:pPr>
  </w:style>
  <w:style w:type="character" w:styleId="Strong">
    <w:name w:val="Strong"/>
    <w:basedOn w:val="DefaultParagraphFont"/>
    <w:uiPriority w:val="22"/>
    <w:qFormat/>
    <w:rsid w:val="00CD4E8A"/>
    <w:rPr>
      <w:b/>
      <w:bCs/>
      <w:color w:val="262626" w:themeColor="text1" w:themeTint="D9"/>
      <w:sz w:val="32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(color).dotx</Template>
  <TotalTime>26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lisa diorio</cp:lastModifiedBy>
  <cp:revision>31</cp:revision>
  <cp:lastPrinted>2019-03-26T17:28:00Z</cp:lastPrinted>
  <dcterms:created xsi:type="dcterms:W3CDTF">2021-03-29T02:24:00Z</dcterms:created>
  <dcterms:modified xsi:type="dcterms:W3CDTF">2022-03-27T20:37:00Z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