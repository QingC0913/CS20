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599A877D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965749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C33A0A">
        <w:rPr>
          <w:rStyle w:val="Strong"/>
          <w:color w:val="1089D4"/>
        </w:rPr>
        <w:t>9</w:t>
      </w:r>
      <w:r w:rsidR="002562CF">
        <w:rPr>
          <w:rStyle w:val="Strong"/>
          <w:color w:val="1089D4"/>
        </w:rPr>
        <w:t xml:space="preserve">: </w:t>
      </w:r>
      <w:r w:rsidR="00C33A0A">
        <w:rPr>
          <w:rStyle w:val="Strong"/>
          <w:color w:val="1089D4"/>
        </w:rPr>
        <w:t>JSON Song List</w:t>
      </w:r>
    </w:p>
    <w:p w14:paraId="01FB7541" w14:textId="77777777" w:rsidR="000A33B0" w:rsidRDefault="000A33B0">
      <w:pPr>
        <w:pStyle w:val="Heading1"/>
      </w:pPr>
    </w:p>
    <w:p w14:paraId="5F110881" w14:textId="11A0C1F8" w:rsidR="00D74561" w:rsidRDefault="00D74561" w:rsidP="00BA4368">
      <w:pPr>
        <w:pStyle w:val="Heading2"/>
      </w:pPr>
      <w:r>
        <w:t>Deliverables</w:t>
      </w:r>
    </w:p>
    <w:p w14:paraId="74D4095E" w14:textId="1987BCAB" w:rsidR="00EC4F56" w:rsidRDefault="00EC4F56" w:rsidP="004F76F3">
      <w:pPr>
        <w:pStyle w:val="Heading2"/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</w:pP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PDF file with </w:t>
      </w:r>
      <w:r w:rsidR="006755EA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a </w:t>
      </w: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listing of the code </w:t>
      </w:r>
      <w:r w:rsidRPr="00965749">
        <w:rPr>
          <w:rStyle w:val="Emphasis"/>
          <w:rFonts w:ascii="Helvetica" w:eastAsiaTheme="minorHAnsi" w:hAnsi="Helvetica" w:cs="Times New Roman"/>
          <w:color w:val="404040" w:themeColor="text1" w:themeTint="BF"/>
          <w:szCs w:val="24"/>
        </w:rPr>
        <w:t>and</w:t>
      </w: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 URL of the file working online</w:t>
      </w:r>
    </w:p>
    <w:p w14:paraId="69193873" w14:textId="0188B6A8" w:rsidR="004F76F3" w:rsidRPr="00BA4368" w:rsidRDefault="004F76F3" w:rsidP="004F76F3">
      <w:pPr>
        <w:pStyle w:val="Heading2"/>
      </w:pPr>
      <w:r w:rsidRPr="00BA4368">
        <w:t>Objectives</w:t>
      </w:r>
    </w:p>
    <w:p w14:paraId="424CE212" w14:textId="77777777" w:rsidR="00C33A0A" w:rsidRDefault="00C33A0A" w:rsidP="00C33A0A">
      <w:r>
        <w:t>Practice with JSON and Javascript</w:t>
      </w:r>
    </w:p>
    <w:p w14:paraId="6637766A" w14:textId="68F56505" w:rsidR="00B212EB" w:rsidRDefault="00B212EB" w:rsidP="004F76F3">
      <w:pPr>
        <w:pStyle w:val="Heading2"/>
      </w:pPr>
      <w:r w:rsidRPr="00BA4368">
        <w:t>Tasks</w:t>
      </w:r>
    </w:p>
    <w:p w14:paraId="0960E2EC" w14:textId="1D214398" w:rsidR="00DC51A3" w:rsidRPr="00DC51A3" w:rsidRDefault="00DC51A3" w:rsidP="00DC51A3">
      <w:pPr>
        <w:rPr>
          <w:b/>
          <w:bCs/>
        </w:rPr>
      </w:pPr>
      <w:r>
        <w:br/>
      </w:r>
      <w:r w:rsidRPr="00DC51A3">
        <w:rPr>
          <w:b/>
          <w:bCs/>
        </w:rPr>
        <w:t>Part 1:  Create a JSON</w:t>
      </w:r>
    </w:p>
    <w:p w14:paraId="226F2C19" w14:textId="7C8A6CE7" w:rsidR="00DC51A3" w:rsidRDefault="00DC51A3" w:rsidP="00DC51A3">
      <w:r>
        <w:t xml:space="preserve">Your assignment is to create a JSON to represent a </w:t>
      </w:r>
      <w:r w:rsidR="006755EA">
        <w:t>setlist</w:t>
      </w:r>
      <w:r>
        <w:t xml:space="preserve"> for a cover band.  Each entry should have space to describe the artist(s), title, music genre(s), and year the song was released.</w:t>
      </w:r>
    </w:p>
    <w:p w14:paraId="55148FDB" w14:textId="6980CE3C" w:rsidR="00DC51A3" w:rsidRDefault="00DC51A3" w:rsidP="00DC51A3">
      <w:r>
        <w:t xml:space="preserve">Note:  </w:t>
      </w:r>
      <w:r w:rsidR="00C25EEB">
        <w:t>The JSON</w:t>
      </w:r>
      <w:r>
        <w:t xml:space="preserve"> object </w:t>
      </w:r>
      <w:r w:rsidR="00C25EEB">
        <w:t xml:space="preserve">you create </w:t>
      </w:r>
      <w:r>
        <w:t xml:space="preserve">should allow each song to have multiple genre's </w:t>
      </w:r>
    </w:p>
    <w:p w14:paraId="715E9799" w14:textId="5B3DF9C5" w:rsidR="00DC51A3" w:rsidRDefault="00DC51A3" w:rsidP="00DC51A3">
      <w:r>
        <w:t xml:space="preserve">You must include at least 10 songs. The data must be real.  </w:t>
      </w:r>
      <w:r w:rsidRPr="0072230A">
        <w:rPr>
          <w:i/>
          <w:iCs/>
        </w:rPr>
        <w:t>You may reuse the data from the XML assignment.</w:t>
      </w:r>
      <w:r>
        <w:t xml:space="preserve">  You must have songs from at least 3 genres (genre could be country, rock, pop, metal, ska, etc)</w:t>
      </w:r>
    </w:p>
    <w:p w14:paraId="4D28A426" w14:textId="77777777" w:rsidR="00DC51A3" w:rsidRDefault="00DC51A3" w:rsidP="00DC51A3">
      <w:r>
        <w:t>The JSON must be in its own file.</w:t>
      </w:r>
    </w:p>
    <w:p w14:paraId="2B2E112F" w14:textId="77777777" w:rsidR="00DC51A3" w:rsidRDefault="00DC51A3" w:rsidP="00DC51A3"/>
    <w:p w14:paraId="21560793" w14:textId="77777777" w:rsidR="00DC51A3" w:rsidRPr="00DC51A3" w:rsidRDefault="00DC51A3" w:rsidP="00DC51A3">
      <w:pPr>
        <w:rPr>
          <w:b/>
          <w:bCs/>
        </w:rPr>
      </w:pPr>
      <w:r w:rsidRPr="00DC51A3">
        <w:rPr>
          <w:b/>
          <w:bCs/>
        </w:rPr>
        <w:t>Part 2: Serialize and display</w:t>
      </w:r>
    </w:p>
    <w:p w14:paraId="0B434AB1" w14:textId="77777777" w:rsidR="00DC51A3" w:rsidRDefault="00DC51A3" w:rsidP="00DC51A3">
      <w:r>
        <w:t>Display all data on page (serialized) as a raw string</w:t>
      </w:r>
    </w:p>
    <w:p w14:paraId="2F952944" w14:textId="77777777" w:rsidR="00DC51A3" w:rsidRDefault="00DC51A3" w:rsidP="00DC51A3"/>
    <w:p w14:paraId="085CDBB1" w14:textId="77777777" w:rsidR="00DC51A3" w:rsidRPr="00E11F93" w:rsidRDefault="00DC51A3" w:rsidP="00DC51A3">
      <w:pPr>
        <w:rPr>
          <w:b/>
          <w:bCs/>
        </w:rPr>
      </w:pPr>
      <w:r w:rsidRPr="00E11F93">
        <w:rPr>
          <w:b/>
          <w:bCs/>
        </w:rPr>
        <w:t xml:space="preserve">Part 3: User friendly display </w:t>
      </w:r>
    </w:p>
    <w:p w14:paraId="4C77A2FC" w14:textId="09B0CE89" w:rsidR="00DC51A3" w:rsidRDefault="00DC51A3" w:rsidP="00DC51A3">
      <w:r>
        <w:t xml:space="preserve">Display all data in a </w:t>
      </w:r>
      <w:r w:rsidR="00E71982">
        <w:t>user-friendly</w:t>
      </w:r>
      <w:r>
        <w:t xml:space="preserve"> format in a table or something </w:t>
      </w:r>
      <w:r w:rsidR="00D26B95">
        <w:t>similar to</w:t>
      </w:r>
      <w:r>
        <w:t xml:space="preserve"> this: </w:t>
      </w:r>
    </w:p>
    <w:p w14:paraId="24B47B95" w14:textId="77777777" w:rsidR="00DC51A3" w:rsidRDefault="00DC51A3" w:rsidP="00DC51A3"/>
    <w:p w14:paraId="3AF5DB65" w14:textId="77777777" w:rsidR="00DC51A3" w:rsidRDefault="00DC51A3" w:rsidP="00DC51A3">
      <w:r>
        <w:t>Who Loves You</w:t>
      </w:r>
    </w:p>
    <w:p w14:paraId="04EE8A7C" w14:textId="77777777" w:rsidR="00DC51A3" w:rsidRDefault="00DC51A3" w:rsidP="00DC51A3">
      <w:r>
        <w:t>Artist: The Four Seasons</w:t>
      </w:r>
    </w:p>
    <w:p w14:paraId="4E4373E3" w14:textId="77777777" w:rsidR="00DC51A3" w:rsidRDefault="00DC51A3" w:rsidP="00DC51A3">
      <w:r>
        <w:t>Genre: rock, disco</w:t>
      </w:r>
    </w:p>
    <w:p w14:paraId="0CC1B830" w14:textId="77777777" w:rsidR="00DC51A3" w:rsidRDefault="00DC51A3" w:rsidP="00DC51A3">
      <w:r>
        <w:t>Released 1975</w:t>
      </w:r>
    </w:p>
    <w:p w14:paraId="7EC3D26A" w14:textId="77777777" w:rsidR="00DC51A3" w:rsidRDefault="00DC51A3" w:rsidP="00DC51A3"/>
    <w:p w14:paraId="2372A948" w14:textId="77777777" w:rsidR="00E11F93" w:rsidRDefault="00E11F93">
      <w:r>
        <w:br w:type="page"/>
      </w:r>
    </w:p>
    <w:p w14:paraId="396C2990" w14:textId="2ACA06C6" w:rsidR="00DC51A3" w:rsidRPr="00E11F93" w:rsidRDefault="00DC51A3" w:rsidP="00DC51A3">
      <w:pPr>
        <w:rPr>
          <w:b/>
          <w:bCs/>
        </w:rPr>
      </w:pPr>
      <w:r w:rsidRPr="00E11F93">
        <w:rPr>
          <w:b/>
          <w:bCs/>
        </w:rPr>
        <w:lastRenderedPageBreak/>
        <w:t>Part 4: Filter the data</w:t>
      </w:r>
    </w:p>
    <w:p w14:paraId="1B05863D" w14:textId="3D7FCA10" w:rsidR="00DC51A3" w:rsidRDefault="00DC51A3" w:rsidP="00DC51A3">
      <w:r>
        <w:t xml:space="preserve">Create a form that allows the user to pick a genre.  The form should have a drop down box (&lt;select&gt;) listing the possible genres plus a button labeled "Filter".  You must provide a choice of only the genres that are in the set list.  </w:t>
      </w:r>
    </w:p>
    <w:p w14:paraId="764B03FC" w14:textId="77777777" w:rsidR="00DC51A3" w:rsidRDefault="00DC51A3" w:rsidP="00DC51A3">
      <w:r>
        <w:t>When the user clicks the button, display only song titles from the selected genre in a user friendly format.</w:t>
      </w:r>
    </w:p>
    <w:p w14:paraId="29315419" w14:textId="05440284" w:rsidR="00DC51A3" w:rsidRPr="00FE1401" w:rsidRDefault="00DC51A3" w:rsidP="00DC51A3">
      <w:pPr>
        <w:rPr>
          <w:i/>
          <w:iCs/>
        </w:rPr>
      </w:pPr>
      <w:r w:rsidRPr="00FE1401">
        <w:rPr>
          <w:i/>
          <w:iCs/>
        </w:rPr>
        <w:t>Note:  All items MUST be displayed on the page - not in an "alert"</w:t>
      </w:r>
    </w:p>
    <w:p w14:paraId="2DE09418" w14:textId="11E1C042" w:rsidR="007A2A26" w:rsidRDefault="007A2A26" w:rsidP="00BA4368">
      <w:pPr>
        <w:pStyle w:val="Heading2"/>
      </w:pPr>
      <w:r>
        <w:t>Questions</w:t>
      </w:r>
    </w:p>
    <w:p w14:paraId="292E3807" w14:textId="0D2E2A96" w:rsidR="00C222D4" w:rsidRDefault="0070345B" w:rsidP="00FE1401">
      <w:pPr>
        <w:pStyle w:val="Heading2"/>
        <w:numPr>
          <w:ilvl w:val="0"/>
          <w:numId w:val="18"/>
        </w:numP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Which do you prefer:  XML or JSON? And why?</w:t>
      </w:r>
    </w:p>
    <w:p w14:paraId="620D6139" w14:textId="0973591C" w:rsidR="00C2769B" w:rsidRDefault="00C2769B" w:rsidP="00C222D4">
      <w:pPr>
        <w:pStyle w:val="Heading2"/>
      </w:pPr>
      <w:r>
        <w:t>Rubric</w:t>
      </w:r>
    </w:p>
    <w:p w14:paraId="525DDAC5" w14:textId="73ABF17B" w:rsidR="00C2769B" w:rsidRDefault="00C34CD3" w:rsidP="00C2769B">
      <w:r>
        <w:t>All deliverables provided – 1</w:t>
      </w:r>
      <w:r w:rsidR="0070345B">
        <w:t>0</w:t>
      </w:r>
      <w:r>
        <w:t xml:space="preserve"> points</w:t>
      </w:r>
    </w:p>
    <w:p w14:paraId="1B0F88C6" w14:textId="11FA62E0" w:rsidR="00C34CD3" w:rsidRDefault="0070345B" w:rsidP="00C2769B">
      <w:r>
        <w:t>All parts of the assignment completed</w:t>
      </w:r>
      <w:r w:rsidR="00E97AB1">
        <w:t xml:space="preserve"> – </w:t>
      </w:r>
      <w:r w:rsidR="000309AA">
        <w:t>6</w:t>
      </w:r>
      <w:r w:rsidR="00285A9E">
        <w:t>0</w:t>
      </w:r>
      <w:r w:rsidR="00E97AB1">
        <w:t xml:space="preserve"> points</w:t>
      </w:r>
    </w:p>
    <w:p w14:paraId="115F55E0" w14:textId="420F32C8" w:rsidR="00285A9E" w:rsidRDefault="00285A9E" w:rsidP="00C2769B">
      <w:r>
        <w:t xml:space="preserve">Quality of code – </w:t>
      </w:r>
      <w:r w:rsidR="006A5ABA">
        <w:t>15</w:t>
      </w:r>
      <w:r>
        <w:t xml:space="preserve"> points</w:t>
      </w:r>
    </w:p>
    <w:p w14:paraId="15C1C7FD" w14:textId="7A217145" w:rsidR="00D76A99" w:rsidRDefault="00E97AB1" w:rsidP="00285A9E">
      <w:r>
        <w:t xml:space="preserve">Creativity/effort – </w:t>
      </w:r>
      <w:r w:rsidR="002A1663">
        <w:t>1</w:t>
      </w:r>
      <w:r w:rsidR="006A5ABA">
        <w:t>5</w:t>
      </w:r>
      <w:r>
        <w:t xml:space="preserve"> </w:t>
      </w:r>
      <w:r w:rsidR="002E183F">
        <w:t>points</w:t>
      </w:r>
    </w:p>
    <w:p w14:paraId="4D38DC17" w14:textId="6BCD00C4" w:rsidR="002A1663" w:rsidRDefault="002A1663" w:rsidP="00285A9E">
      <w:r>
        <w:t>Total possible is 110</w:t>
      </w:r>
    </w:p>
    <w:p w14:paraId="18533F6A" w14:textId="4CB47F34" w:rsidR="00C33A0A" w:rsidRDefault="00C33A0A" w:rsidP="00285A9E"/>
    <w:p w14:paraId="4380C27C" w14:textId="3DB1EBA9" w:rsidR="00C33A0A" w:rsidRDefault="00C33A0A" w:rsidP="00285A9E"/>
    <w:sectPr w:rsidR="00C33A0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C013" w14:textId="77777777" w:rsidR="00E65051" w:rsidRDefault="00E65051">
      <w:pPr>
        <w:spacing w:after="0"/>
      </w:pPr>
      <w:r>
        <w:separator/>
      </w:r>
    </w:p>
  </w:endnote>
  <w:endnote w:type="continuationSeparator" w:id="0">
    <w:p w14:paraId="02B043A5" w14:textId="77777777" w:rsidR="00E65051" w:rsidRDefault="00E65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EC25" w14:textId="77777777" w:rsidR="00E65051" w:rsidRDefault="00E65051">
      <w:pPr>
        <w:spacing w:after="0"/>
      </w:pPr>
      <w:r>
        <w:separator/>
      </w:r>
    </w:p>
  </w:footnote>
  <w:footnote w:type="continuationSeparator" w:id="0">
    <w:p w14:paraId="54464709" w14:textId="77777777" w:rsidR="00E65051" w:rsidRDefault="00E650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5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09AA"/>
    <w:rsid w:val="00036283"/>
    <w:rsid w:val="00040D5E"/>
    <w:rsid w:val="0004793E"/>
    <w:rsid w:val="000562A1"/>
    <w:rsid w:val="00091FE6"/>
    <w:rsid w:val="000A33B0"/>
    <w:rsid w:val="000B3953"/>
    <w:rsid w:val="000B4F8E"/>
    <w:rsid w:val="001141DB"/>
    <w:rsid w:val="00121605"/>
    <w:rsid w:val="00124956"/>
    <w:rsid w:val="00135F13"/>
    <w:rsid w:val="00164C15"/>
    <w:rsid w:val="001A1180"/>
    <w:rsid w:val="001A148C"/>
    <w:rsid w:val="001B11B7"/>
    <w:rsid w:val="001C1A07"/>
    <w:rsid w:val="001D197D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A1663"/>
    <w:rsid w:val="002B4012"/>
    <w:rsid w:val="002C3B89"/>
    <w:rsid w:val="002C7DD3"/>
    <w:rsid w:val="002D381A"/>
    <w:rsid w:val="002E183F"/>
    <w:rsid w:val="002E2F6C"/>
    <w:rsid w:val="002E469B"/>
    <w:rsid w:val="002E7AF3"/>
    <w:rsid w:val="002F30E3"/>
    <w:rsid w:val="00315DC2"/>
    <w:rsid w:val="003308D2"/>
    <w:rsid w:val="00334C19"/>
    <w:rsid w:val="00356B4A"/>
    <w:rsid w:val="003659E9"/>
    <w:rsid w:val="003661BB"/>
    <w:rsid w:val="00367CE8"/>
    <w:rsid w:val="003858A9"/>
    <w:rsid w:val="00385EFF"/>
    <w:rsid w:val="003B0391"/>
    <w:rsid w:val="003E109E"/>
    <w:rsid w:val="003E2D26"/>
    <w:rsid w:val="003E3EB5"/>
    <w:rsid w:val="003E6EAE"/>
    <w:rsid w:val="003F44B0"/>
    <w:rsid w:val="00417DD4"/>
    <w:rsid w:val="00433F82"/>
    <w:rsid w:val="004365EE"/>
    <w:rsid w:val="00446372"/>
    <w:rsid w:val="00456BB9"/>
    <w:rsid w:val="0047050B"/>
    <w:rsid w:val="00473BD4"/>
    <w:rsid w:val="00481C87"/>
    <w:rsid w:val="004861AE"/>
    <w:rsid w:val="004A4D73"/>
    <w:rsid w:val="004B3A36"/>
    <w:rsid w:val="004D52B4"/>
    <w:rsid w:val="004F76F3"/>
    <w:rsid w:val="0050747C"/>
    <w:rsid w:val="00532EAE"/>
    <w:rsid w:val="00540212"/>
    <w:rsid w:val="00544E8A"/>
    <w:rsid w:val="00561703"/>
    <w:rsid w:val="00571634"/>
    <w:rsid w:val="0058765F"/>
    <w:rsid w:val="0059049A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72438"/>
    <w:rsid w:val="006755EA"/>
    <w:rsid w:val="006763F8"/>
    <w:rsid w:val="0068088A"/>
    <w:rsid w:val="006A5ABA"/>
    <w:rsid w:val="006B4695"/>
    <w:rsid w:val="006C3259"/>
    <w:rsid w:val="006C74CB"/>
    <w:rsid w:val="006D1F82"/>
    <w:rsid w:val="006F22E2"/>
    <w:rsid w:val="006F36C3"/>
    <w:rsid w:val="006F7190"/>
    <w:rsid w:val="0070345B"/>
    <w:rsid w:val="0070718E"/>
    <w:rsid w:val="0072230A"/>
    <w:rsid w:val="00727E84"/>
    <w:rsid w:val="00744AEB"/>
    <w:rsid w:val="007459BD"/>
    <w:rsid w:val="007467F6"/>
    <w:rsid w:val="007512C8"/>
    <w:rsid w:val="00763449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13A"/>
    <w:rsid w:val="00834266"/>
    <w:rsid w:val="00855DE9"/>
    <w:rsid w:val="00865AAC"/>
    <w:rsid w:val="0087659E"/>
    <w:rsid w:val="00883B4C"/>
    <w:rsid w:val="008856BC"/>
    <w:rsid w:val="00885F7F"/>
    <w:rsid w:val="008901B5"/>
    <w:rsid w:val="008936F2"/>
    <w:rsid w:val="00897784"/>
    <w:rsid w:val="008A53D7"/>
    <w:rsid w:val="008B1211"/>
    <w:rsid w:val="008C3F6F"/>
    <w:rsid w:val="008C63ED"/>
    <w:rsid w:val="008D3D41"/>
    <w:rsid w:val="008D416A"/>
    <w:rsid w:val="008F7499"/>
    <w:rsid w:val="0090606A"/>
    <w:rsid w:val="00906566"/>
    <w:rsid w:val="00910997"/>
    <w:rsid w:val="00930319"/>
    <w:rsid w:val="0094240B"/>
    <w:rsid w:val="00942B8F"/>
    <w:rsid w:val="009430ED"/>
    <w:rsid w:val="00943342"/>
    <w:rsid w:val="00946ECA"/>
    <w:rsid w:val="009531D6"/>
    <w:rsid w:val="009550F6"/>
    <w:rsid w:val="00962690"/>
    <w:rsid w:val="00965749"/>
    <w:rsid w:val="00974D13"/>
    <w:rsid w:val="00986D1B"/>
    <w:rsid w:val="009A121B"/>
    <w:rsid w:val="009A4ABF"/>
    <w:rsid w:val="009A4F92"/>
    <w:rsid w:val="009B119F"/>
    <w:rsid w:val="009C1C80"/>
    <w:rsid w:val="009D0675"/>
    <w:rsid w:val="009D1E5C"/>
    <w:rsid w:val="009D3D78"/>
    <w:rsid w:val="009E337C"/>
    <w:rsid w:val="009F65A8"/>
    <w:rsid w:val="00A01F6A"/>
    <w:rsid w:val="00A17284"/>
    <w:rsid w:val="00A346FF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D7EF8"/>
    <w:rsid w:val="00AE5FA3"/>
    <w:rsid w:val="00B068D7"/>
    <w:rsid w:val="00B07992"/>
    <w:rsid w:val="00B11074"/>
    <w:rsid w:val="00B12549"/>
    <w:rsid w:val="00B15429"/>
    <w:rsid w:val="00B212EB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D2240"/>
    <w:rsid w:val="00BE4AC6"/>
    <w:rsid w:val="00BF243F"/>
    <w:rsid w:val="00BF398A"/>
    <w:rsid w:val="00C222D4"/>
    <w:rsid w:val="00C25EEB"/>
    <w:rsid w:val="00C25FBF"/>
    <w:rsid w:val="00C2769B"/>
    <w:rsid w:val="00C33A0A"/>
    <w:rsid w:val="00C34CD3"/>
    <w:rsid w:val="00C35813"/>
    <w:rsid w:val="00C60E0D"/>
    <w:rsid w:val="00C70C09"/>
    <w:rsid w:val="00C86F7C"/>
    <w:rsid w:val="00C91EC5"/>
    <w:rsid w:val="00CA04E9"/>
    <w:rsid w:val="00CA7742"/>
    <w:rsid w:val="00CC210F"/>
    <w:rsid w:val="00CD4E8A"/>
    <w:rsid w:val="00CE63C3"/>
    <w:rsid w:val="00CF3DD4"/>
    <w:rsid w:val="00CF5A6F"/>
    <w:rsid w:val="00D246FF"/>
    <w:rsid w:val="00D26B95"/>
    <w:rsid w:val="00D352FB"/>
    <w:rsid w:val="00D673F9"/>
    <w:rsid w:val="00D74561"/>
    <w:rsid w:val="00D76A99"/>
    <w:rsid w:val="00D8252A"/>
    <w:rsid w:val="00DA7D2B"/>
    <w:rsid w:val="00DB2ACB"/>
    <w:rsid w:val="00DC2BC7"/>
    <w:rsid w:val="00DC51A3"/>
    <w:rsid w:val="00DE035F"/>
    <w:rsid w:val="00E018A0"/>
    <w:rsid w:val="00E11F93"/>
    <w:rsid w:val="00E24117"/>
    <w:rsid w:val="00E32177"/>
    <w:rsid w:val="00E408AD"/>
    <w:rsid w:val="00E43BDD"/>
    <w:rsid w:val="00E472C3"/>
    <w:rsid w:val="00E6490C"/>
    <w:rsid w:val="00E65051"/>
    <w:rsid w:val="00E71982"/>
    <w:rsid w:val="00E804F5"/>
    <w:rsid w:val="00E97AB1"/>
    <w:rsid w:val="00EA5BE2"/>
    <w:rsid w:val="00EA6ED6"/>
    <w:rsid w:val="00EB11E2"/>
    <w:rsid w:val="00EC0F12"/>
    <w:rsid w:val="00EC4F56"/>
    <w:rsid w:val="00ED08F8"/>
    <w:rsid w:val="00ED79DD"/>
    <w:rsid w:val="00EE25E4"/>
    <w:rsid w:val="00EE3673"/>
    <w:rsid w:val="00EF14A7"/>
    <w:rsid w:val="00EF6644"/>
    <w:rsid w:val="00F26208"/>
    <w:rsid w:val="00F318DE"/>
    <w:rsid w:val="00F40DAF"/>
    <w:rsid w:val="00F43AE2"/>
    <w:rsid w:val="00F649AF"/>
    <w:rsid w:val="00F72E34"/>
    <w:rsid w:val="00F76D8B"/>
    <w:rsid w:val="00F814CB"/>
    <w:rsid w:val="00F83470"/>
    <w:rsid w:val="00F84105"/>
    <w:rsid w:val="00FB092A"/>
    <w:rsid w:val="00FC1FF1"/>
    <w:rsid w:val="00FC2125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13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18</cp:revision>
  <cp:lastPrinted>2019-03-26T17:28:00Z</cp:lastPrinted>
  <dcterms:created xsi:type="dcterms:W3CDTF">2021-03-07T03:08:00Z</dcterms:created>
  <dcterms:modified xsi:type="dcterms:W3CDTF">2022-03-12T18:01:00Z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