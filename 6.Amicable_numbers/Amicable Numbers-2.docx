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449D421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BC7311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1D197D">
        <w:rPr>
          <w:rStyle w:val="Strong"/>
          <w:color w:val="1089D4"/>
        </w:rPr>
        <w:t>Amicable Numbers</w:t>
      </w:r>
    </w:p>
    <w:p w14:paraId="01FB7541" w14:textId="77777777" w:rsidR="000A33B0" w:rsidRDefault="000A33B0">
      <w:pPr>
        <w:pStyle w:val="Heading1"/>
      </w:pPr>
    </w:p>
    <w:p w14:paraId="5F110881" w14:textId="11A0C1F8" w:rsidR="00D74561" w:rsidRDefault="00D74561" w:rsidP="00BA4368">
      <w:pPr>
        <w:pStyle w:val="Heading2"/>
      </w:pPr>
      <w:r>
        <w:t>Deliverables</w:t>
      </w:r>
    </w:p>
    <w:p w14:paraId="0AF05B09" w14:textId="5B0ADF98" w:rsidR="007D4B17" w:rsidRDefault="007D4B17" w:rsidP="004F76F3">
      <w:pPr>
        <w:pStyle w:val="ListBullet"/>
      </w:pPr>
      <w:r w:rsidRPr="007D4B17">
        <w:t xml:space="preserve">PDF file </w:t>
      </w:r>
      <w:r w:rsidR="00164C15">
        <w:t xml:space="preserve">with </w:t>
      </w:r>
      <w:r w:rsidRPr="007D4B17">
        <w:t>URL of site</w:t>
      </w:r>
      <w:r w:rsidR="00147CC4">
        <w:t xml:space="preserve"> and the </w:t>
      </w:r>
      <w:r w:rsidRPr="007D4B17">
        <w:t>code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288DFC88" w:rsidR="004F76F3" w:rsidRDefault="00FC41F6" w:rsidP="004F76F3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41F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This assignment will give you practice in using </w:t>
      </w:r>
      <w:proofErr w:type="spellStart"/>
      <w:r w:rsidRPr="00FC41F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Javascript</w:t>
      </w:r>
      <w:proofErr w:type="spellEnd"/>
      <w:r w:rsidRPr="00FC41F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as a programming language.</w:t>
      </w:r>
    </w:p>
    <w:p w14:paraId="6637766A" w14:textId="02D0809F" w:rsidR="00B212EB" w:rsidRPr="00BA4368" w:rsidRDefault="00B212EB" w:rsidP="004F76F3">
      <w:pPr>
        <w:pStyle w:val="Heading2"/>
      </w:pPr>
      <w:r w:rsidRPr="00BA4368">
        <w:t>Tasks</w:t>
      </w:r>
    </w:p>
    <w:p w14:paraId="5F45A6CD" w14:textId="3B1DFE81" w:rsidR="00E804F5" w:rsidRDefault="00E804F5" w:rsidP="00E804F5">
      <w:r>
        <w:t xml:space="preserve">Your task is to use </w:t>
      </w:r>
      <w:proofErr w:type="spellStart"/>
      <w:r>
        <w:t>Javascript</w:t>
      </w:r>
      <w:proofErr w:type="spellEnd"/>
      <w:r>
        <w:t xml:space="preserve"> to determine if two numbers are amicable. </w:t>
      </w:r>
      <w:r w:rsidR="00691C76">
        <w:br/>
      </w:r>
      <w:r>
        <w:t>A pair of numbers are amicable if their factors (excluding themselves) add up to each other.  (A factor is a number that divides evenly into another number.)</w:t>
      </w:r>
    </w:p>
    <w:p w14:paraId="06575D69" w14:textId="64A7B976" w:rsidR="00E804F5" w:rsidRPr="00A722F1" w:rsidRDefault="00A722F1" w:rsidP="00E804F5">
      <w:pPr>
        <w:rPr>
          <w:b/>
          <w:bCs/>
        </w:rPr>
      </w:pPr>
      <w:r>
        <w:rPr>
          <w:b/>
          <w:bCs/>
        </w:rPr>
        <w:t>E</w:t>
      </w:r>
      <w:r w:rsidR="00E804F5" w:rsidRPr="00A722F1">
        <w:rPr>
          <w:b/>
          <w:bCs/>
        </w:rPr>
        <w:t>xample</w:t>
      </w:r>
      <w:r>
        <w:rPr>
          <w:b/>
          <w:bCs/>
        </w:rPr>
        <w:t>:</w:t>
      </w:r>
      <w:r w:rsidR="00E804F5" w:rsidRPr="00A722F1">
        <w:rPr>
          <w:b/>
          <w:bCs/>
        </w:rPr>
        <w:t xml:space="preserve"> the numbers 220 and 284 are amicable, because the factors of 220 are [1, 2, 4, 5, 10, 11, 20, 22, 44, 55, 110] and sum to </w:t>
      </w:r>
      <w:proofErr w:type="gramStart"/>
      <w:r w:rsidR="00E804F5" w:rsidRPr="00A722F1">
        <w:rPr>
          <w:b/>
          <w:bCs/>
        </w:rPr>
        <w:t>284,</w:t>
      </w:r>
      <w:r w:rsidR="00691C76" w:rsidRPr="00A722F1">
        <w:rPr>
          <w:b/>
          <w:bCs/>
        </w:rPr>
        <w:t xml:space="preserve">  </w:t>
      </w:r>
      <w:r w:rsidR="00930C1C" w:rsidRPr="00A722F1">
        <w:rPr>
          <w:b/>
          <w:bCs/>
        </w:rPr>
        <w:t>and</w:t>
      </w:r>
      <w:proofErr w:type="gramEnd"/>
      <w:r w:rsidR="00E804F5" w:rsidRPr="00A722F1">
        <w:rPr>
          <w:b/>
          <w:bCs/>
        </w:rPr>
        <w:t xml:space="preserve"> the factors of 284 are [1, 2, 4, 71, 142] and sum to 220.</w:t>
      </w:r>
    </w:p>
    <w:p w14:paraId="60A72909" w14:textId="0AC2D0E9" w:rsidR="00E804F5" w:rsidRPr="008D3D41" w:rsidRDefault="00EC0F12" w:rsidP="00E804F5">
      <w:pPr>
        <w:rPr>
          <w:i/>
          <w:iCs/>
        </w:rPr>
      </w:pPr>
      <w:r w:rsidRPr="008D3D41">
        <w:rPr>
          <w:i/>
          <w:iCs/>
        </w:rPr>
        <w:t>The following is required for this assignment:</w:t>
      </w:r>
    </w:p>
    <w:p w14:paraId="634FE2F6" w14:textId="3E86007B" w:rsidR="00EC0F12" w:rsidRPr="00CE6B29" w:rsidRDefault="00930C1C" w:rsidP="008B1211">
      <w:pPr>
        <w:pStyle w:val="ListParagraph"/>
        <w:numPr>
          <w:ilvl w:val="0"/>
          <w:numId w:val="47"/>
        </w:numPr>
        <w:rPr>
          <w:i/>
          <w:iCs/>
        </w:rPr>
      </w:pPr>
      <w:r>
        <w:t xml:space="preserve">Get </w:t>
      </w:r>
      <w:r w:rsidR="00EC0F12">
        <w:t xml:space="preserve">two values from the user to check if they </w:t>
      </w:r>
      <w:r w:rsidR="008D3D41">
        <w:t>are amicable</w:t>
      </w:r>
      <w:r w:rsidR="00EC0F12">
        <w:t xml:space="preserve">.  To </w:t>
      </w:r>
      <w:r w:rsidR="008D3D41">
        <w:t xml:space="preserve">get the numbers, </w:t>
      </w:r>
      <w:r w:rsidR="008D3D41" w:rsidRPr="00CE6B29">
        <w:rPr>
          <w:i/>
          <w:iCs/>
        </w:rPr>
        <w:t xml:space="preserve">use </w:t>
      </w:r>
      <w:r w:rsidR="00EC0F12" w:rsidRPr="00CE6B29">
        <w:rPr>
          <w:i/>
          <w:iCs/>
        </w:rPr>
        <w:t>a form</w:t>
      </w:r>
      <w:r w:rsidR="008D3D41" w:rsidRPr="00CE6B29">
        <w:rPr>
          <w:i/>
          <w:iCs/>
        </w:rPr>
        <w:t xml:space="preserve"> with two input boxes and a button.</w:t>
      </w:r>
    </w:p>
    <w:p w14:paraId="2A19E899" w14:textId="59301C03" w:rsidR="00885F7F" w:rsidRDefault="00672438" w:rsidP="008B1211">
      <w:pPr>
        <w:pStyle w:val="ListParagraph"/>
        <w:numPr>
          <w:ilvl w:val="0"/>
          <w:numId w:val="47"/>
        </w:numPr>
      </w:pPr>
      <w:r>
        <w:t xml:space="preserve">Display the result in a &lt;div&gt; below the button as “The </w:t>
      </w:r>
      <w:r w:rsidR="000562A1">
        <w:t xml:space="preserve">numbers:  xxx and </w:t>
      </w:r>
      <w:proofErr w:type="spellStart"/>
      <w:r w:rsidR="00885F7F">
        <w:t>yyy</w:t>
      </w:r>
      <w:proofErr w:type="spellEnd"/>
      <w:r w:rsidR="000562A1">
        <w:t xml:space="preserve"> are amicable”</w:t>
      </w:r>
      <w:r w:rsidR="00885F7F">
        <w:br/>
        <w:t xml:space="preserve">“The numbers:  xxx and </w:t>
      </w:r>
      <w:proofErr w:type="spellStart"/>
      <w:r w:rsidR="00885F7F">
        <w:t>yyy</w:t>
      </w:r>
      <w:proofErr w:type="spellEnd"/>
      <w:r w:rsidR="00885F7F">
        <w:t xml:space="preserve"> are not </w:t>
      </w:r>
      <w:proofErr w:type="gramStart"/>
      <w:r w:rsidR="00885F7F">
        <w:t xml:space="preserve">amicable”  </w:t>
      </w:r>
      <w:r w:rsidR="002C3B89">
        <w:t>where</w:t>
      </w:r>
      <w:proofErr w:type="gramEnd"/>
      <w:r w:rsidR="002C3B89">
        <w:t xml:space="preserve"> xxx and </w:t>
      </w:r>
      <w:proofErr w:type="spellStart"/>
      <w:r w:rsidR="002C3B89">
        <w:t>yyy</w:t>
      </w:r>
      <w:proofErr w:type="spellEnd"/>
      <w:r w:rsidR="002C3B89">
        <w:t xml:space="preserve"> are the numbers you read from the form.</w:t>
      </w:r>
    </w:p>
    <w:p w14:paraId="198B23E2" w14:textId="26CEECD8" w:rsidR="002C3B89" w:rsidRDefault="002C3B89" w:rsidP="008B1211">
      <w:pPr>
        <w:pStyle w:val="ListParagraph"/>
        <w:numPr>
          <w:ilvl w:val="0"/>
          <w:numId w:val="47"/>
        </w:numPr>
      </w:pPr>
      <w:r>
        <w:t xml:space="preserve">Create </w:t>
      </w:r>
      <w:r w:rsidR="00CE6B29">
        <w:t>a second</w:t>
      </w:r>
      <w:r w:rsidR="00AE066B">
        <w:t xml:space="preserve"> div where you will </w:t>
      </w:r>
      <w:r>
        <w:t xml:space="preserve">display </w:t>
      </w:r>
      <w:proofErr w:type="gramStart"/>
      <w:r w:rsidR="00AE066B">
        <w:t>all of</w:t>
      </w:r>
      <w:proofErr w:type="gramEnd"/>
      <w:r w:rsidR="00AE066B">
        <w:t xml:space="preserve"> </w:t>
      </w:r>
      <w:r>
        <w:t xml:space="preserve">the factors </w:t>
      </w:r>
      <w:r w:rsidR="00AE066B">
        <w:t>for</w:t>
      </w:r>
      <w:r>
        <w:t xml:space="preserve"> each of the numbers</w:t>
      </w:r>
      <w:r w:rsidR="00AE066B">
        <w:t>.</w:t>
      </w:r>
    </w:p>
    <w:p w14:paraId="420BA181" w14:textId="3E3EADDA" w:rsidR="008D3D41" w:rsidRDefault="008D3D41" w:rsidP="008B1211">
      <w:pPr>
        <w:pStyle w:val="ListParagraph"/>
        <w:numPr>
          <w:ilvl w:val="0"/>
          <w:numId w:val="47"/>
        </w:numPr>
      </w:pPr>
      <w:r>
        <w:t xml:space="preserve">You must use functions – you will </w:t>
      </w:r>
      <w:r w:rsidR="00672438">
        <w:t>be graded in part on how modular you can make your program.</w:t>
      </w:r>
      <w:r w:rsidR="00EE3673">
        <w:t xml:space="preserve">  </w:t>
      </w:r>
      <w:r w:rsidR="0058765F">
        <w:t>Hint:</w:t>
      </w:r>
      <w:r w:rsidR="00EE3673">
        <w:t xml:space="preserve"> a helpful function would be:  </w:t>
      </w:r>
      <w:proofErr w:type="spellStart"/>
      <w:r w:rsidR="00EE3673">
        <w:t>isAFactor</w:t>
      </w:r>
      <w:proofErr w:type="spellEnd"/>
      <w:r w:rsidR="0058765F">
        <w:t>(</w:t>
      </w:r>
      <w:proofErr w:type="spellStart"/>
      <w:proofErr w:type="gramStart"/>
      <w:r w:rsidR="0058765F">
        <w:t>x,y</w:t>
      </w:r>
      <w:proofErr w:type="spellEnd"/>
      <w:proofErr w:type="gramEnd"/>
      <w:r w:rsidR="0058765F">
        <w:t>)  that returns true if x is a factor of y.</w:t>
      </w:r>
    </w:p>
    <w:p w14:paraId="05A049A8" w14:textId="1065299C" w:rsidR="00385EFF" w:rsidRDefault="00385EFF" w:rsidP="008B1211">
      <w:pPr>
        <w:pStyle w:val="ListParagraph"/>
        <w:numPr>
          <w:ilvl w:val="0"/>
          <w:numId w:val="47"/>
        </w:numPr>
      </w:pPr>
      <w:r>
        <w:t>You must use arrays</w:t>
      </w:r>
      <w:r w:rsidR="009928E0">
        <w:t xml:space="preserve"> to store the factors.</w:t>
      </w:r>
    </w:p>
    <w:p w14:paraId="2881D583" w14:textId="11687587" w:rsidR="00646F50" w:rsidRDefault="00646F50" w:rsidP="00C329A8">
      <w:pPr>
        <w:pStyle w:val="Heading2"/>
      </w:pPr>
      <w:r>
        <w:t>Rubric</w:t>
      </w:r>
    </w:p>
    <w:p w14:paraId="6C0427AE" w14:textId="25240055" w:rsidR="00646F50" w:rsidRDefault="00646F50" w:rsidP="00646F50">
      <w:r>
        <w:t>Runs correctly online</w:t>
      </w:r>
      <w:r w:rsidR="00C329A8">
        <w:tab/>
        <w:t>50%</w:t>
      </w:r>
    </w:p>
    <w:p w14:paraId="68271BC2" w14:textId="2E6C18B9" w:rsidR="00646F50" w:rsidRDefault="00646F50" w:rsidP="00646F50">
      <w:r>
        <w:t xml:space="preserve">Code quality/ </w:t>
      </w:r>
      <w:r w:rsidR="0070056F">
        <w:t xml:space="preserve">demonstrates </w:t>
      </w:r>
      <w:r w:rsidR="00C329A8">
        <w:tab/>
        <w:t>50%</w:t>
      </w:r>
      <w:r w:rsidR="00C329A8">
        <w:br/>
      </w:r>
      <w:r w:rsidR="0070056F">
        <w:t>the skills learned in class.</w:t>
      </w:r>
    </w:p>
    <w:sectPr w:rsidR="00646F50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D94E" w14:textId="77777777" w:rsidR="004A2CDF" w:rsidRDefault="004A2CDF">
      <w:pPr>
        <w:spacing w:after="0"/>
      </w:pPr>
      <w:r>
        <w:separator/>
      </w:r>
    </w:p>
  </w:endnote>
  <w:endnote w:type="continuationSeparator" w:id="0">
    <w:p w14:paraId="5D3798C4" w14:textId="77777777" w:rsidR="004A2CDF" w:rsidRDefault="004A2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1632" w14:textId="77777777" w:rsidR="004A2CDF" w:rsidRDefault="004A2CDF">
      <w:pPr>
        <w:spacing w:after="0"/>
      </w:pPr>
      <w:r>
        <w:separator/>
      </w:r>
    </w:p>
  </w:footnote>
  <w:footnote w:type="continuationSeparator" w:id="0">
    <w:p w14:paraId="54B05B56" w14:textId="77777777" w:rsidR="004A2CDF" w:rsidRDefault="004A2C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F5680"/>
    <w:multiLevelType w:val="hybridMultilevel"/>
    <w:tmpl w:val="456CB8A2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8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4"/>
  </w:num>
  <w:num w:numId="18">
    <w:abstractNumId w:val="42"/>
  </w:num>
  <w:num w:numId="19">
    <w:abstractNumId w:val="25"/>
  </w:num>
  <w:num w:numId="20">
    <w:abstractNumId w:val="22"/>
  </w:num>
  <w:num w:numId="21">
    <w:abstractNumId w:val="27"/>
  </w:num>
  <w:num w:numId="22">
    <w:abstractNumId w:val="11"/>
  </w:num>
  <w:num w:numId="23">
    <w:abstractNumId w:val="26"/>
  </w:num>
  <w:num w:numId="24">
    <w:abstractNumId w:val="36"/>
  </w:num>
  <w:num w:numId="25">
    <w:abstractNumId w:val="21"/>
  </w:num>
  <w:num w:numId="26">
    <w:abstractNumId w:val="12"/>
  </w:num>
  <w:num w:numId="27">
    <w:abstractNumId w:val="28"/>
  </w:num>
  <w:num w:numId="28">
    <w:abstractNumId w:val="15"/>
  </w:num>
  <w:num w:numId="29">
    <w:abstractNumId w:val="37"/>
  </w:num>
  <w:num w:numId="30">
    <w:abstractNumId w:val="31"/>
  </w:num>
  <w:num w:numId="31">
    <w:abstractNumId w:val="34"/>
  </w:num>
  <w:num w:numId="32">
    <w:abstractNumId w:val="29"/>
  </w:num>
  <w:num w:numId="33">
    <w:abstractNumId w:val="30"/>
  </w:num>
  <w:num w:numId="34">
    <w:abstractNumId w:val="13"/>
  </w:num>
  <w:num w:numId="35">
    <w:abstractNumId w:val="23"/>
  </w:num>
  <w:num w:numId="36">
    <w:abstractNumId w:val="43"/>
  </w:num>
  <w:num w:numId="37">
    <w:abstractNumId w:val="32"/>
  </w:num>
  <w:num w:numId="38">
    <w:abstractNumId w:val="39"/>
  </w:num>
  <w:num w:numId="39">
    <w:abstractNumId w:val="20"/>
  </w:num>
  <w:num w:numId="40">
    <w:abstractNumId w:val="10"/>
  </w:num>
  <w:num w:numId="41">
    <w:abstractNumId w:val="40"/>
  </w:num>
  <w:num w:numId="42">
    <w:abstractNumId w:val="41"/>
  </w:num>
  <w:num w:numId="43">
    <w:abstractNumId w:val="24"/>
  </w:num>
  <w:num w:numId="44">
    <w:abstractNumId w:val="44"/>
  </w:num>
  <w:num w:numId="45">
    <w:abstractNumId w:val="35"/>
  </w:num>
  <w:num w:numId="46">
    <w:abstractNumId w:val="1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562A1"/>
    <w:rsid w:val="00091FE6"/>
    <w:rsid w:val="000A33B0"/>
    <w:rsid w:val="000B3953"/>
    <w:rsid w:val="000B4F8E"/>
    <w:rsid w:val="00100E12"/>
    <w:rsid w:val="001141DB"/>
    <w:rsid w:val="00121605"/>
    <w:rsid w:val="00124956"/>
    <w:rsid w:val="00135F13"/>
    <w:rsid w:val="00147CC4"/>
    <w:rsid w:val="00164C15"/>
    <w:rsid w:val="001A1180"/>
    <w:rsid w:val="001A148C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B4012"/>
    <w:rsid w:val="002C3B89"/>
    <w:rsid w:val="002C7DD3"/>
    <w:rsid w:val="002E183F"/>
    <w:rsid w:val="002E2F6C"/>
    <w:rsid w:val="002E469B"/>
    <w:rsid w:val="002E7AF3"/>
    <w:rsid w:val="002F30E3"/>
    <w:rsid w:val="00315DC2"/>
    <w:rsid w:val="003308D2"/>
    <w:rsid w:val="00334C19"/>
    <w:rsid w:val="00356B4A"/>
    <w:rsid w:val="003659E9"/>
    <w:rsid w:val="003661BB"/>
    <w:rsid w:val="00367CE8"/>
    <w:rsid w:val="003858A9"/>
    <w:rsid w:val="00385EFF"/>
    <w:rsid w:val="003B0391"/>
    <w:rsid w:val="003E2D26"/>
    <w:rsid w:val="003E3EB5"/>
    <w:rsid w:val="003E6EAE"/>
    <w:rsid w:val="003F44B0"/>
    <w:rsid w:val="00417DD4"/>
    <w:rsid w:val="00433F82"/>
    <w:rsid w:val="004365EE"/>
    <w:rsid w:val="00446372"/>
    <w:rsid w:val="0047050B"/>
    <w:rsid w:val="00473BD4"/>
    <w:rsid w:val="00481C87"/>
    <w:rsid w:val="004A2CDF"/>
    <w:rsid w:val="004A4D73"/>
    <w:rsid w:val="004B3A36"/>
    <w:rsid w:val="004D52B4"/>
    <w:rsid w:val="004F76F3"/>
    <w:rsid w:val="0050747C"/>
    <w:rsid w:val="00532EAE"/>
    <w:rsid w:val="00540212"/>
    <w:rsid w:val="00544E8A"/>
    <w:rsid w:val="00571634"/>
    <w:rsid w:val="0058765F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46F50"/>
    <w:rsid w:val="00662522"/>
    <w:rsid w:val="00662BB5"/>
    <w:rsid w:val="00672438"/>
    <w:rsid w:val="006763F8"/>
    <w:rsid w:val="0068088A"/>
    <w:rsid w:val="00691C76"/>
    <w:rsid w:val="006B4695"/>
    <w:rsid w:val="006C3259"/>
    <w:rsid w:val="006C74CB"/>
    <w:rsid w:val="006D1F82"/>
    <w:rsid w:val="006F22E2"/>
    <w:rsid w:val="006F36C3"/>
    <w:rsid w:val="006F7190"/>
    <w:rsid w:val="0070056F"/>
    <w:rsid w:val="0070718E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659E"/>
    <w:rsid w:val="00883B4C"/>
    <w:rsid w:val="008856BC"/>
    <w:rsid w:val="00885F7F"/>
    <w:rsid w:val="008901B5"/>
    <w:rsid w:val="0089199A"/>
    <w:rsid w:val="008936F2"/>
    <w:rsid w:val="00897784"/>
    <w:rsid w:val="008A53D7"/>
    <w:rsid w:val="008B1211"/>
    <w:rsid w:val="008C3F6F"/>
    <w:rsid w:val="008C63ED"/>
    <w:rsid w:val="008D3D41"/>
    <w:rsid w:val="008D416A"/>
    <w:rsid w:val="008F7499"/>
    <w:rsid w:val="0090606A"/>
    <w:rsid w:val="00906566"/>
    <w:rsid w:val="00910997"/>
    <w:rsid w:val="00930319"/>
    <w:rsid w:val="00930C1C"/>
    <w:rsid w:val="00942B8F"/>
    <w:rsid w:val="009430ED"/>
    <w:rsid w:val="00943342"/>
    <w:rsid w:val="00946ECA"/>
    <w:rsid w:val="009531D6"/>
    <w:rsid w:val="009550F6"/>
    <w:rsid w:val="00974D13"/>
    <w:rsid w:val="00986D1B"/>
    <w:rsid w:val="009928E0"/>
    <w:rsid w:val="009A121B"/>
    <w:rsid w:val="009A4ABF"/>
    <w:rsid w:val="009A4F92"/>
    <w:rsid w:val="009B119F"/>
    <w:rsid w:val="009B264D"/>
    <w:rsid w:val="009C1C80"/>
    <w:rsid w:val="009D1E5C"/>
    <w:rsid w:val="009D3D78"/>
    <w:rsid w:val="009E337C"/>
    <w:rsid w:val="009F65A8"/>
    <w:rsid w:val="00A01F6A"/>
    <w:rsid w:val="00A17284"/>
    <w:rsid w:val="00A601C0"/>
    <w:rsid w:val="00A61501"/>
    <w:rsid w:val="00A66C39"/>
    <w:rsid w:val="00A67D06"/>
    <w:rsid w:val="00A709B4"/>
    <w:rsid w:val="00A722F1"/>
    <w:rsid w:val="00A7421E"/>
    <w:rsid w:val="00A75933"/>
    <w:rsid w:val="00A8644E"/>
    <w:rsid w:val="00A92CB6"/>
    <w:rsid w:val="00AB6660"/>
    <w:rsid w:val="00AD7EF8"/>
    <w:rsid w:val="00AE066B"/>
    <w:rsid w:val="00AE5FA3"/>
    <w:rsid w:val="00B068D7"/>
    <w:rsid w:val="00B07992"/>
    <w:rsid w:val="00B11074"/>
    <w:rsid w:val="00B12549"/>
    <w:rsid w:val="00B15429"/>
    <w:rsid w:val="00B212EB"/>
    <w:rsid w:val="00B25D0C"/>
    <w:rsid w:val="00B4621A"/>
    <w:rsid w:val="00B53D1F"/>
    <w:rsid w:val="00B55513"/>
    <w:rsid w:val="00B62CD8"/>
    <w:rsid w:val="00B74A79"/>
    <w:rsid w:val="00B766DC"/>
    <w:rsid w:val="00B817AB"/>
    <w:rsid w:val="00B964FC"/>
    <w:rsid w:val="00B96BA5"/>
    <w:rsid w:val="00BA4368"/>
    <w:rsid w:val="00BA5A96"/>
    <w:rsid w:val="00BA6D35"/>
    <w:rsid w:val="00BC7311"/>
    <w:rsid w:val="00BD2240"/>
    <w:rsid w:val="00BE4AC6"/>
    <w:rsid w:val="00BF243F"/>
    <w:rsid w:val="00C25FBF"/>
    <w:rsid w:val="00C2769B"/>
    <w:rsid w:val="00C329A8"/>
    <w:rsid w:val="00C34CD3"/>
    <w:rsid w:val="00C35813"/>
    <w:rsid w:val="00C60E0D"/>
    <w:rsid w:val="00C70C09"/>
    <w:rsid w:val="00C86F7C"/>
    <w:rsid w:val="00C91EC5"/>
    <w:rsid w:val="00C945ED"/>
    <w:rsid w:val="00CA04E9"/>
    <w:rsid w:val="00CA7742"/>
    <w:rsid w:val="00CC210F"/>
    <w:rsid w:val="00CD4E8A"/>
    <w:rsid w:val="00CE63C3"/>
    <w:rsid w:val="00CE6B29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C2BC7"/>
    <w:rsid w:val="00DE035F"/>
    <w:rsid w:val="00E018A0"/>
    <w:rsid w:val="00E24117"/>
    <w:rsid w:val="00E32177"/>
    <w:rsid w:val="00E43BDD"/>
    <w:rsid w:val="00E472C3"/>
    <w:rsid w:val="00E6490C"/>
    <w:rsid w:val="00E804F5"/>
    <w:rsid w:val="00E97AB1"/>
    <w:rsid w:val="00EA5BE2"/>
    <w:rsid w:val="00EA6ED6"/>
    <w:rsid w:val="00EB11E2"/>
    <w:rsid w:val="00EC0F12"/>
    <w:rsid w:val="00ED79DD"/>
    <w:rsid w:val="00EE25E4"/>
    <w:rsid w:val="00EE3673"/>
    <w:rsid w:val="00EF14A7"/>
    <w:rsid w:val="00EF6644"/>
    <w:rsid w:val="00F26208"/>
    <w:rsid w:val="00F318DE"/>
    <w:rsid w:val="00F40DAF"/>
    <w:rsid w:val="00F43AE2"/>
    <w:rsid w:val="00F649AF"/>
    <w:rsid w:val="00F76D8B"/>
    <w:rsid w:val="00F814CB"/>
    <w:rsid w:val="00F84105"/>
    <w:rsid w:val="00FB092A"/>
    <w:rsid w:val="00FC1FF1"/>
    <w:rsid w:val="00FC2125"/>
    <w:rsid w:val="00FC41F6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91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36</cp:revision>
  <cp:lastPrinted>2019-03-26T17:28:00Z</cp:lastPrinted>
  <dcterms:created xsi:type="dcterms:W3CDTF">2021-02-27T20:55:00Z</dcterms:created>
  <dcterms:modified xsi:type="dcterms:W3CDTF">2022-02-28T01:30:00Z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