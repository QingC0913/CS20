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604" w14:textId="3DC2304E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C54406">
        <w:rPr>
          <w:rStyle w:val="Heading1Char"/>
          <w:b/>
          <w:bCs/>
          <w:sz w:val="30"/>
          <w:szCs w:val="30"/>
        </w:rPr>
        <w:t>S</w:t>
      </w:r>
      <w:r w:rsidR="00CD4E8A" w:rsidRPr="0068088A">
        <w:rPr>
          <w:rStyle w:val="Heading1Char"/>
          <w:b/>
          <w:bCs/>
          <w:sz w:val="30"/>
          <w:szCs w:val="30"/>
        </w:rPr>
        <w:t xml:space="preserve"> 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74561" w:rsidRPr="0068088A">
        <w:rPr>
          <w:rStyle w:val="Strong"/>
          <w:color w:val="1089D4"/>
        </w:rPr>
        <w:t xml:space="preserve">Assignment </w:t>
      </w:r>
      <w:r w:rsidR="00330A3C">
        <w:rPr>
          <w:rStyle w:val="Strong"/>
          <w:color w:val="1089D4"/>
        </w:rPr>
        <w:t>11: SQL Practice</w:t>
      </w:r>
    </w:p>
    <w:p w14:paraId="01FB7541" w14:textId="77777777" w:rsidR="000A33B0" w:rsidRPr="000967C1" w:rsidRDefault="000A33B0">
      <w:pPr>
        <w:pStyle w:val="Heading1"/>
        <w:rPr>
          <w:sz w:val="16"/>
          <w:szCs w:val="16"/>
        </w:rPr>
      </w:pPr>
    </w:p>
    <w:p w14:paraId="5F110881" w14:textId="11A0C1F8" w:rsidR="00D74561" w:rsidRDefault="00D74561" w:rsidP="00BA4368">
      <w:pPr>
        <w:pStyle w:val="Heading2"/>
      </w:pPr>
      <w:r>
        <w:t>Deliverables</w:t>
      </w:r>
    </w:p>
    <w:p w14:paraId="2825F401" w14:textId="6082D8D0" w:rsidR="009D7FCD" w:rsidRDefault="00EC4F56" w:rsidP="004F76F3">
      <w:pPr>
        <w:pStyle w:val="Heading2"/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</w:pPr>
      <w:r w:rsidRPr="00EC4F56"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  <w:t xml:space="preserve">PDF file with </w:t>
      </w:r>
      <w:r w:rsidR="00330A3C"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  <w:t>the queries</w:t>
      </w:r>
      <w:r w:rsidR="00BF3DC5"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  <w:t xml:space="preserve"> (you do not have to show </w:t>
      </w:r>
      <w:r w:rsidR="00815E14"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  <w:t>the results</w:t>
      </w:r>
      <w:r w:rsidR="006D63D9"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  <w:t xml:space="preserve"> from the database</w:t>
      </w:r>
      <w:r w:rsidR="00BF3DC5"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  <w:t>)</w:t>
      </w:r>
      <w:r w:rsidR="00815E14"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  <w:t xml:space="preserve">.  </w:t>
      </w:r>
      <w:r w:rsidR="006D63D9"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  <w:br/>
      </w:r>
      <w:r w:rsidR="00815E14"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  <w:t xml:space="preserve">Include the </w:t>
      </w:r>
      <w:r w:rsidR="00E84792"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  <w:t>question</w:t>
      </w:r>
      <w:r w:rsidR="0041544E"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  <w:t>#, question text</w:t>
      </w:r>
      <w:r w:rsidR="006D63D9"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  <w:t>,</w:t>
      </w:r>
      <w:r w:rsidR="00E84792">
        <w:rPr>
          <w:rStyle w:val="Emphasis"/>
          <w:rFonts w:ascii="Helvetica" w:eastAsiaTheme="minorHAnsi" w:hAnsi="Helvetica" w:cs="Times New Roman"/>
          <w:b w:val="0"/>
          <w:bCs w:val="0"/>
          <w:i w:val="0"/>
          <w:iCs w:val="0"/>
          <w:color w:val="404040" w:themeColor="text1" w:themeTint="BF"/>
          <w:szCs w:val="24"/>
        </w:rPr>
        <w:t xml:space="preserve"> and the answer for each.</w:t>
      </w:r>
    </w:p>
    <w:p w14:paraId="3BB5A5EB" w14:textId="47277A05" w:rsidR="009D7FCD" w:rsidRPr="00C54406" w:rsidRDefault="004F76F3" w:rsidP="00C54406">
      <w:pPr>
        <w:pStyle w:val="Heading2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BA4368">
        <w:t>Objectives</w:t>
      </w:r>
      <w:r w:rsidR="00C54406">
        <w:t xml:space="preserve">:  </w:t>
      </w:r>
      <w:r w:rsidR="005A4632" w:rsidRPr="00C54406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Learn how to write and run SQL</w:t>
      </w:r>
      <w:r w:rsidR="000D6E90" w:rsidRPr="00C54406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</w:t>
      </w:r>
      <w:r w:rsidR="005A4632" w:rsidRPr="00C54406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queries</w:t>
      </w:r>
    </w:p>
    <w:p w14:paraId="26100701" w14:textId="24ED3922" w:rsidR="008A4EB7" w:rsidRDefault="005A4632" w:rsidP="005A4632">
      <w:pPr>
        <w:rPr>
          <w:rFonts w:asciiTheme="majorHAnsi" w:eastAsiaTheme="majorEastAsia" w:hAnsiTheme="majorHAnsi" w:cstheme="majorBidi"/>
          <w:b/>
          <w:bCs/>
          <w:color w:val="1089D4"/>
        </w:rPr>
      </w:pPr>
      <w:r w:rsidRPr="005A4632">
        <w:rPr>
          <w:rFonts w:asciiTheme="majorHAnsi" w:eastAsiaTheme="majorEastAsia" w:hAnsiTheme="majorHAnsi" w:cstheme="majorBidi"/>
          <w:b/>
          <w:bCs/>
          <w:color w:val="1089D4"/>
        </w:rPr>
        <w:t>T</w:t>
      </w:r>
      <w:r w:rsidR="00B212EB" w:rsidRPr="005A4632">
        <w:rPr>
          <w:rFonts w:asciiTheme="majorHAnsi" w:eastAsiaTheme="majorEastAsia" w:hAnsiTheme="majorHAnsi" w:cstheme="majorBidi"/>
          <w:b/>
          <w:bCs/>
          <w:color w:val="1089D4"/>
        </w:rPr>
        <w:t>asks</w:t>
      </w:r>
    </w:p>
    <w:p w14:paraId="2CE646A6" w14:textId="7DFAA933" w:rsidR="00C54406" w:rsidRDefault="0004235C" w:rsidP="008A4EB7">
      <w:r w:rsidRPr="0004235C">
        <w:t xml:space="preserve">Write down the correct query to solve each problem – use the NORTHWIND database supplied in class.  </w:t>
      </w:r>
    </w:p>
    <w:p w14:paraId="5B6C113C" w14:textId="574FD68A" w:rsidR="008A4EB7" w:rsidRPr="00C54406" w:rsidRDefault="0004235C" w:rsidP="008A4EB7">
      <w:r w:rsidRPr="009C74A2">
        <w:rPr>
          <w:b/>
          <w:bCs/>
        </w:rPr>
        <w:t xml:space="preserve">Part </w:t>
      </w:r>
      <w:r w:rsidR="008A3A0B" w:rsidRPr="009C74A2">
        <w:rPr>
          <w:b/>
          <w:bCs/>
        </w:rPr>
        <w:t>1</w:t>
      </w:r>
    </w:p>
    <w:p w14:paraId="701B5A19" w14:textId="117B20F2" w:rsidR="008443D1" w:rsidRDefault="0004235C" w:rsidP="00765D39">
      <w:pPr>
        <w:pStyle w:val="ListParagraph"/>
        <w:numPr>
          <w:ilvl w:val="1"/>
          <w:numId w:val="22"/>
        </w:numPr>
      </w:pPr>
      <w:r w:rsidRPr="0004235C">
        <w:t>Display the company name, contact name</w:t>
      </w:r>
      <w:r w:rsidR="00532B5A">
        <w:t>,</w:t>
      </w:r>
      <w:r w:rsidRPr="0004235C">
        <w:t xml:space="preserve"> and title for all CUSTOMERS.</w:t>
      </w:r>
    </w:p>
    <w:p w14:paraId="2BC5B2F0" w14:textId="4BB129F3" w:rsidR="008A4EB7" w:rsidRDefault="0004235C" w:rsidP="00765D39">
      <w:pPr>
        <w:pStyle w:val="ListParagraph"/>
        <w:numPr>
          <w:ilvl w:val="1"/>
          <w:numId w:val="22"/>
        </w:numPr>
      </w:pPr>
      <w:r w:rsidRPr="0004235C">
        <w:t xml:space="preserve">Display all information for all </w:t>
      </w:r>
      <w:r w:rsidR="00287603">
        <w:t>German</w:t>
      </w:r>
      <w:r w:rsidRPr="0004235C">
        <w:t xml:space="preserve"> SUPPLIERS</w:t>
      </w:r>
    </w:p>
    <w:p w14:paraId="3AE36FBD" w14:textId="5B223FFB" w:rsidR="008A4EB7" w:rsidRDefault="0004235C" w:rsidP="008A4EB7">
      <w:pPr>
        <w:pStyle w:val="ListParagraph"/>
        <w:numPr>
          <w:ilvl w:val="1"/>
          <w:numId w:val="22"/>
        </w:numPr>
      </w:pPr>
      <w:r w:rsidRPr="0004235C">
        <w:t xml:space="preserve">Display name of all EMPLOYEES </w:t>
      </w:r>
      <w:r w:rsidR="00815339">
        <w:t>whose birthday was in 1960 or later.</w:t>
      </w:r>
    </w:p>
    <w:p w14:paraId="673EB40B" w14:textId="0928AD18" w:rsidR="008A3A0B" w:rsidRDefault="0004235C" w:rsidP="008A3A0B">
      <w:pPr>
        <w:pStyle w:val="ListParagraph"/>
        <w:numPr>
          <w:ilvl w:val="1"/>
          <w:numId w:val="22"/>
        </w:numPr>
      </w:pPr>
      <w:r w:rsidRPr="0004235C">
        <w:t xml:space="preserve">Display name, </w:t>
      </w:r>
      <w:r w:rsidR="009815B1">
        <w:t xml:space="preserve">unit </w:t>
      </w:r>
      <w:r w:rsidR="00352143">
        <w:t>price</w:t>
      </w:r>
      <w:r w:rsidRPr="0004235C">
        <w:t xml:space="preserve"> of all PRODUCTS </w:t>
      </w:r>
      <w:r w:rsidR="00101EE7">
        <w:t xml:space="preserve">whose </w:t>
      </w:r>
      <w:r w:rsidR="00352143">
        <w:t>price</w:t>
      </w:r>
      <w:r w:rsidR="00101EE7">
        <w:t xml:space="preserve"> is</w:t>
      </w:r>
      <w:r w:rsidRPr="0004235C">
        <w:t xml:space="preserve"> between $10 and $20 </w:t>
      </w:r>
      <w:r w:rsidR="006D741A">
        <w:t xml:space="preserve">sorted </w:t>
      </w:r>
      <w:r w:rsidRPr="0004235C">
        <w:t>from highest to</w:t>
      </w:r>
      <w:r w:rsidR="008A4EB7">
        <w:t xml:space="preserve"> </w:t>
      </w:r>
      <w:r w:rsidRPr="0004235C">
        <w:t>lowest price</w:t>
      </w:r>
    </w:p>
    <w:p w14:paraId="12D98E74" w14:textId="0D574C36" w:rsidR="00EB4E64" w:rsidRPr="009C74A2" w:rsidRDefault="008A3A0B" w:rsidP="00EB4E64">
      <w:pPr>
        <w:rPr>
          <w:b/>
          <w:bCs/>
        </w:rPr>
      </w:pPr>
      <w:r w:rsidRPr="009C74A2">
        <w:rPr>
          <w:b/>
          <w:bCs/>
        </w:rPr>
        <w:t>Part 2</w:t>
      </w:r>
      <w:r w:rsidR="00EB4E64" w:rsidRPr="009C74A2">
        <w:rPr>
          <w:b/>
          <w:bCs/>
        </w:rPr>
        <w:t xml:space="preserve"> –</w:t>
      </w:r>
      <w:r w:rsidR="0004235C" w:rsidRPr="009C74A2">
        <w:rPr>
          <w:b/>
          <w:bCs/>
        </w:rPr>
        <w:t xml:space="preserve"> Advanced</w:t>
      </w:r>
      <w:r w:rsidR="00FA0C9F">
        <w:rPr>
          <w:b/>
          <w:bCs/>
        </w:rPr>
        <w:br/>
      </w:r>
      <w:r w:rsidR="00FA0C9F" w:rsidRPr="00FA0C9F">
        <w:t xml:space="preserve">You may use a manual lookup </w:t>
      </w:r>
      <w:r w:rsidR="000967C1">
        <w:t>for this set of queries</w:t>
      </w:r>
    </w:p>
    <w:p w14:paraId="6DB8DFBB" w14:textId="4742B6C0" w:rsidR="00EB4E64" w:rsidRDefault="0004235C" w:rsidP="005814A0">
      <w:pPr>
        <w:pStyle w:val="ListParagraph"/>
        <w:numPr>
          <w:ilvl w:val="1"/>
          <w:numId w:val="25"/>
        </w:numPr>
      </w:pPr>
      <w:r w:rsidRPr="0004235C">
        <w:t xml:space="preserve">Display all countries in which the company has CUSTOMERS </w:t>
      </w:r>
      <w:r w:rsidR="0016556B">
        <w:t xml:space="preserve">- </w:t>
      </w:r>
      <w:r w:rsidRPr="0004235C">
        <w:t>with no repeats</w:t>
      </w:r>
    </w:p>
    <w:p w14:paraId="6A5323D3" w14:textId="410F22A8" w:rsidR="008443D1" w:rsidRDefault="0004235C" w:rsidP="005814A0">
      <w:pPr>
        <w:pStyle w:val="ListParagraph"/>
        <w:numPr>
          <w:ilvl w:val="1"/>
          <w:numId w:val="25"/>
        </w:numPr>
      </w:pPr>
      <w:r w:rsidRPr="0004235C">
        <w:t xml:space="preserve">Display </w:t>
      </w:r>
      <w:r w:rsidR="00D93C34">
        <w:t xml:space="preserve">the </w:t>
      </w:r>
      <w:r w:rsidRPr="0004235C">
        <w:t xml:space="preserve">PRODUCT </w:t>
      </w:r>
      <w:r w:rsidR="00D93C34">
        <w:t xml:space="preserve">name and price </w:t>
      </w:r>
      <w:r w:rsidRPr="0004235C">
        <w:t xml:space="preserve">for suppliers 9-15 </w:t>
      </w:r>
      <w:r w:rsidR="006D741A">
        <w:t>sorted</w:t>
      </w:r>
      <w:r w:rsidRPr="0004235C">
        <w:t xml:space="preserve"> by supplier</w:t>
      </w:r>
      <w:r w:rsidR="008E3944">
        <w:t xml:space="preserve"> </w:t>
      </w:r>
      <w:r w:rsidR="00EF2A49">
        <w:t xml:space="preserve">number </w:t>
      </w:r>
      <w:r w:rsidR="008E3944">
        <w:t xml:space="preserve">and then </w:t>
      </w:r>
      <w:r w:rsidR="006771E8">
        <w:t xml:space="preserve">by </w:t>
      </w:r>
      <w:r w:rsidR="008E3944">
        <w:t>product</w:t>
      </w:r>
      <w:r w:rsidR="00B37A93">
        <w:t xml:space="preserve"> name</w:t>
      </w:r>
    </w:p>
    <w:p w14:paraId="2EF453A8" w14:textId="292A23E7" w:rsidR="0000252F" w:rsidRDefault="0000252F" w:rsidP="005814A0">
      <w:pPr>
        <w:pStyle w:val="ListParagraph"/>
        <w:numPr>
          <w:ilvl w:val="1"/>
          <w:numId w:val="25"/>
        </w:numPr>
      </w:pPr>
      <w:r>
        <w:t>Displa</w:t>
      </w:r>
      <w:r w:rsidR="00151A7B">
        <w:t xml:space="preserve">y the name and price for PRODUCTS that are Dairy or Meat and are supplied by </w:t>
      </w:r>
      <w:r w:rsidR="00CA392F" w:rsidRPr="00CA392F">
        <w:t>Formaggi Fortini s.r.l.</w:t>
      </w:r>
      <w:r w:rsidR="00CA392F">
        <w:t xml:space="preserve"> or </w:t>
      </w:r>
      <w:r w:rsidR="002C2407" w:rsidRPr="002C2407">
        <w:t>Norske Meierier</w:t>
      </w:r>
      <w:r w:rsidR="002C2407">
        <w:t>.</w:t>
      </w:r>
      <w:r w:rsidR="00FA0C9F">
        <w:t xml:space="preserve"> </w:t>
      </w:r>
    </w:p>
    <w:p w14:paraId="71BF7311" w14:textId="274436E9" w:rsidR="009B7897" w:rsidRDefault="009B7897" w:rsidP="005814A0">
      <w:pPr>
        <w:pStyle w:val="ListParagraph"/>
        <w:numPr>
          <w:ilvl w:val="1"/>
          <w:numId w:val="25"/>
        </w:numPr>
      </w:pPr>
      <w:r>
        <w:t xml:space="preserve">Display </w:t>
      </w:r>
      <w:r w:rsidR="001174A7">
        <w:t xml:space="preserve">all information for PRODUCTS that come in </w:t>
      </w:r>
      <w:r w:rsidR="002D7CED">
        <w:t>jars or bottles</w:t>
      </w:r>
      <w:r w:rsidR="001174A7">
        <w:t>.</w:t>
      </w:r>
    </w:p>
    <w:p w14:paraId="5DF01D06" w14:textId="209FBFE2" w:rsidR="00D755E1" w:rsidRDefault="0004235C" w:rsidP="00D755E1">
      <w:pPr>
        <w:pStyle w:val="ListParagraph"/>
        <w:numPr>
          <w:ilvl w:val="1"/>
          <w:numId w:val="25"/>
        </w:numPr>
      </w:pPr>
      <w:r w:rsidRPr="0004235C">
        <w:t xml:space="preserve">Display </w:t>
      </w:r>
      <w:r w:rsidR="00B37A93">
        <w:t xml:space="preserve">the name of </w:t>
      </w:r>
      <w:r w:rsidRPr="0004235C">
        <w:t xml:space="preserve">all EMPLOYEES involved with sales </w:t>
      </w:r>
      <w:r w:rsidR="0013714A">
        <w:t>(hint: use the title)</w:t>
      </w:r>
      <w:r w:rsidR="005D772F">
        <w:t xml:space="preserve"> </w:t>
      </w:r>
      <w:r w:rsidRPr="0004235C">
        <w:t>sorted alphabetically by their last name.</w:t>
      </w:r>
    </w:p>
    <w:p w14:paraId="5310B7C8" w14:textId="27015A77" w:rsidR="00D755E1" w:rsidRDefault="00D755E1" w:rsidP="00D755E1">
      <w:r w:rsidRPr="009C74A2">
        <w:rPr>
          <w:b/>
          <w:bCs/>
        </w:rPr>
        <w:t>Part 3</w:t>
      </w:r>
      <w:r w:rsidR="003A3B1C" w:rsidRPr="009C74A2">
        <w:rPr>
          <w:b/>
          <w:bCs/>
        </w:rPr>
        <w:t xml:space="preserve"> – Joins</w:t>
      </w:r>
      <w:r w:rsidR="003A3B1C">
        <w:br/>
        <w:t xml:space="preserve">Use a Join to solve each of the following (i.e., you may NOT </w:t>
      </w:r>
      <w:r w:rsidR="000D3DD0">
        <w:t>use</w:t>
      </w:r>
      <w:r w:rsidR="003A3B1C">
        <w:t xml:space="preserve"> a manual lookup)</w:t>
      </w:r>
    </w:p>
    <w:p w14:paraId="1A22FFD1" w14:textId="4FFE9B30" w:rsidR="00B236B0" w:rsidRDefault="0004235C" w:rsidP="00CA61E7">
      <w:pPr>
        <w:pStyle w:val="ListParagraph"/>
        <w:numPr>
          <w:ilvl w:val="1"/>
          <w:numId w:val="26"/>
        </w:numPr>
      </w:pPr>
      <w:r w:rsidRPr="0004235C">
        <w:t xml:space="preserve">Display </w:t>
      </w:r>
      <w:r w:rsidR="001D61FD">
        <w:t xml:space="preserve">the names of </w:t>
      </w:r>
      <w:r w:rsidRPr="0004235C">
        <w:t>all produ</w:t>
      </w:r>
      <w:r w:rsidR="00421B85">
        <w:t>cts</w:t>
      </w:r>
      <w:r w:rsidRPr="0004235C">
        <w:t xml:space="preserve"> in the beverage</w:t>
      </w:r>
      <w:r w:rsidR="001D61FD">
        <w:t>s</w:t>
      </w:r>
      <w:r w:rsidRPr="0004235C">
        <w:t xml:space="preserve"> category</w:t>
      </w:r>
    </w:p>
    <w:p w14:paraId="702A73F8" w14:textId="77777777" w:rsidR="00CA61E7" w:rsidRDefault="0004235C" w:rsidP="00DF592E">
      <w:pPr>
        <w:pStyle w:val="ListParagraph"/>
        <w:numPr>
          <w:ilvl w:val="1"/>
          <w:numId w:val="26"/>
        </w:numPr>
      </w:pPr>
      <w:r w:rsidRPr="00CA61E7">
        <w:t>Display the product name and supplier name of all products from suppliers: Mayumi's or Leka Trading</w:t>
      </w:r>
    </w:p>
    <w:p w14:paraId="0C804E59" w14:textId="292AB187" w:rsidR="00CA61E7" w:rsidRDefault="0004235C" w:rsidP="005F678E">
      <w:pPr>
        <w:pStyle w:val="ListParagraph"/>
        <w:numPr>
          <w:ilvl w:val="1"/>
          <w:numId w:val="26"/>
        </w:numPr>
      </w:pPr>
      <w:r w:rsidRPr="00CA61E7">
        <w:t xml:space="preserve">Display the product name and supplier name for all products that cost less than $10 </w:t>
      </w:r>
      <w:r w:rsidR="009C74A2">
        <w:t xml:space="preserve">but only </w:t>
      </w:r>
      <w:r w:rsidRPr="00CA61E7">
        <w:t xml:space="preserve">for suppliers from </w:t>
      </w:r>
      <w:r w:rsidR="00AE0C18">
        <w:t>the US.</w:t>
      </w:r>
    </w:p>
    <w:p w14:paraId="620D6139" w14:textId="0973591C" w:rsidR="00C2769B" w:rsidRDefault="00C2769B" w:rsidP="00C222D4">
      <w:pPr>
        <w:pStyle w:val="Heading2"/>
      </w:pPr>
      <w:r>
        <w:t>Rubric</w:t>
      </w:r>
    </w:p>
    <w:p w14:paraId="16C4F6D5" w14:textId="7655C731" w:rsidR="00ED6551" w:rsidRDefault="00ED6551" w:rsidP="00C2769B">
      <w:r>
        <w:t xml:space="preserve">Deliverables submitted correctly:   </w:t>
      </w:r>
      <w:r w:rsidR="00B24239">
        <w:t>8</w:t>
      </w:r>
      <w:r>
        <w:t xml:space="preserve"> points</w:t>
      </w:r>
    </w:p>
    <w:p w14:paraId="4380C27C" w14:textId="2BFBF82A" w:rsidR="00C33A0A" w:rsidRDefault="00E4085B" w:rsidP="00285A9E">
      <w:r>
        <w:t xml:space="preserve">Each query is worth </w:t>
      </w:r>
      <w:r w:rsidR="00B24239">
        <w:t>3</w:t>
      </w:r>
      <w:r w:rsidR="00AE280B">
        <w:t>.5</w:t>
      </w:r>
      <w:r>
        <w:t xml:space="preserve"> points</w:t>
      </w:r>
    </w:p>
    <w:sectPr w:rsidR="00C33A0A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67B6A" w14:textId="77777777" w:rsidR="00477634" w:rsidRDefault="00477634">
      <w:pPr>
        <w:spacing w:after="0"/>
      </w:pPr>
      <w:r>
        <w:separator/>
      </w:r>
    </w:p>
  </w:endnote>
  <w:endnote w:type="continuationSeparator" w:id="0">
    <w:p w14:paraId="6B13D31A" w14:textId="77777777" w:rsidR="00477634" w:rsidRDefault="004776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3CE80" w14:textId="77777777" w:rsidR="00477634" w:rsidRDefault="00477634">
      <w:pPr>
        <w:spacing w:after="0"/>
      </w:pPr>
      <w:r>
        <w:separator/>
      </w:r>
    </w:p>
  </w:footnote>
  <w:footnote w:type="continuationSeparator" w:id="0">
    <w:p w14:paraId="1FC02F52" w14:textId="77777777" w:rsidR="00477634" w:rsidRDefault="004776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1170335"/>
    <w:multiLevelType w:val="multilevel"/>
    <w:tmpl w:val="7DDC0282"/>
    <w:lvl w:ilvl="0">
      <w:start w:val="3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5914D23"/>
    <w:multiLevelType w:val="multilevel"/>
    <w:tmpl w:val="DB283C0A"/>
    <w:lvl w:ilvl="0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B5182A"/>
    <w:multiLevelType w:val="multilevel"/>
    <w:tmpl w:val="757A3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736644"/>
    <w:multiLevelType w:val="multilevel"/>
    <w:tmpl w:val="0D141B78"/>
    <w:lvl w:ilvl="0">
      <w:start w:val="2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5394278"/>
    <w:multiLevelType w:val="multilevel"/>
    <w:tmpl w:val="84286242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9F02074"/>
    <w:multiLevelType w:val="hybridMultilevel"/>
    <w:tmpl w:val="66E02CF2"/>
    <w:lvl w:ilvl="0" w:tplc="3530F33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6830C8"/>
    <w:multiLevelType w:val="multilevel"/>
    <w:tmpl w:val="43940928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8F261F2"/>
    <w:multiLevelType w:val="hybridMultilevel"/>
    <w:tmpl w:val="CC600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811B87"/>
    <w:multiLevelType w:val="hybridMultilevel"/>
    <w:tmpl w:val="9D20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1717F6"/>
    <w:multiLevelType w:val="multilevel"/>
    <w:tmpl w:val="DF28A80A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</w:lvl>
    <w:lvl w:ilvl="2" w:tentative="1">
      <w:start w:val="1"/>
      <w:numFmt w:val="decimal"/>
      <w:lvlText w:val="%3."/>
      <w:lvlJc w:val="left"/>
      <w:pPr>
        <w:tabs>
          <w:tab w:val="num" w:pos="2130"/>
        </w:tabs>
        <w:ind w:left="2130" w:hanging="360"/>
      </w:p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abstractNum w:abstractNumId="20" w15:restartNumberingAfterBreak="0">
    <w:nsid w:val="537B5F1B"/>
    <w:multiLevelType w:val="hybridMultilevel"/>
    <w:tmpl w:val="B052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821E9"/>
    <w:multiLevelType w:val="multilevel"/>
    <w:tmpl w:val="1C64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1B2DFF"/>
    <w:multiLevelType w:val="multilevel"/>
    <w:tmpl w:val="84286242"/>
    <w:lvl w:ilvl="0">
      <w:start w:val="2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47D5491"/>
    <w:multiLevelType w:val="hybridMultilevel"/>
    <w:tmpl w:val="DACE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E33430"/>
    <w:multiLevelType w:val="hybridMultilevel"/>
    <w:tmpl w:val="92B81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0319E"/>
    <w:multiLevelType w:val="multilevel"/>
    <w:tmpl w:val="84286242"/>
    <w:lvl w:ilvl="0">
      <w:start w:val="2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7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0"/>
  </w:num>
  <w:num w:numId="13">
    <w:abstractNumId w:val="21"/>
  </w:num>
  <w:num w:numId="14">
    <w:abstractNumId w:val="11"/>
  </w:num>
  <w:num w:numId="15">
    <w:abstractNumId w:val="20"/>
  </w:num>
  <w:num w:numId="16">
    <w:abstractNumId w:val="14"/>
  </w:num>
  <w:num w:numId="17">
    <w:abstractNumId w:val="16"/>
  </w:num>
  <w:num w:numId="18">
    <w:abstractNumId w:val="23"/>
  </w:num>
  <w:num w:numId="19">
    <w:abstractNumId w:val="18"/>
  </w:num>
  <w:num w:numId="20">
    <w:abstractNumId w:val="24"/>
  </w:num>
  <w:num w:numId="21">
    <w:abstractNumId w:val="15"/>
  </w:num>
  <w:num w:numId="22">
    <w:abstractNumId w:val="13"/>
  </w:num>
  <w:num w:numId="23">
    <w:abstractNumId w:val="22"/>
  </w:num>
  <w:num w:numId="24">
    <w:abstractNumId w:val="25"/>
  </w:num>
  <w:num w:numId="25">
    <w:abstractNumId w:val="12"/>
  </w:num>
  <w:num w:numId="26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252F"/>
    <w:rsid w:val="000057BE"/>
    <w:rsid w:val="00015E36"/>
    <w:rsid w:val="00035884"/>
    <w:rsid w:val="00036283"/>
    <w:rsid w:val="00040D5E"/>
    <w:rsid w:val="0004235C"/>
    <w:rsid w:val="0004793E"/>
    <w:rsid w:val="000562A1"/>
    <w:rsid w:val="0008381E"/>
    <w:rsid w:val="00091FE6"/>
    <w:rsid w:val="000967C1"/>
    <w:rsid w:val="000A33B0"/>
    <w:rsid w:val="000B3953"/>
    <w:rsid w:val="000B4CF2"/>
    <w:rsid w:val="000B4F8E"/>
    <w:rsid w:val="000C1DD0"/>
    <w:rsid w:val="000D3DD0"/>
    <w:rsid w:val="000D6E90"/>
    <w:rsid w:val="000F34D7"/>
    <w:rsid w:val="00101EE7"/>
    <w:rsid w:val="001141DB"/>
    <w:rsid w:val="001174A7"/>
    <w:rsid w:val="00121605"/>
    <w:rsid w:val="00124956"/>
    <w:rsid w:val="00135F13"/>
    <w:rsid w:val="0013714A"/>
    <w:rsid w:val="00151A7B"/>
    <w:rsid w:val="00164C15"/>
    <w:rsid w:val="0016556B"/>
    <w:rsid w:val="001A1180"/>
    <w:rsid w:val="001A148C"/>
    <w:rsid w:val="001B11B7"/>
    <w:rsid w:val="001C1A07"/>
    <w:rsid w:val="001D197D"/>
    <w:rsid w:val="001D6057"/>
    <w:rsid w:val="001D61FD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40F6"/>
    <w:rsid w:val="00235FB2"/>
    <w:rsid w:val="002365F2"/>
    <w:rsid w:val="00240DF4"/>
    <w:rsid w:val="0024197D"/>
    <w:rsid w:val="002465FC"/>
    <w:rsid w:val="0025048D"/>
    <w:rsid w:val="0025172B"/>
    <w:rsid w:val="002562CF"/>
    <w:rsid w:val="00263051"/>
    <w:rsid w:val="00285A9E"/>
    <w:rsid w:val="00287603"/>
    <w:rsid w:val="00290CC6"/>
    <w:rsid w:val="002B4012"/>
    <w:rsid w:val="002C2407"/>
    <w:rsid w:val="002C3B89"/>
    <w:rsid w:val="002C7DD3"/>
    <w:rsid w:val="002D381A"/>
    <w:rsid w:val="002D7CED"/>
    <w:rsid w:val="002E183F"/>
    <w:rsid w:val="002E2F6C"/>
    <w:rsid w:val="002E469B"/>
    <w:rsid w:val="002E7AF3"/>
    <w:rsid w:val="002F30E3"/>
    <w:rsid w:val="00315DC2"/>
    <w:rsid w:val="003308D2"/>
    <w:rsid w:val="00330A3C"/>
    <w:rsid w:val="00334C19"/>
    <w:rsid w:val="0033662D"/>
    <w:rsid w:val="0035201D"/>
    <w:rsid w:val="00352143"/>
    <w:rsid w:val="00356B4A"/>
    <w:rsid w:val="003659E9"/>
    <w:rsid w:val="003661BB"/>
    <w:rsid w:val="00367CE8"/>
    <w:rsid w:val="00384DD4"/>
    <w:rsid w:val="003858A9"/>
    <w:rsid w:val="00385EFF"/>
    <w:rsid w:val="003A3B1C"/>
    <w:rsid w:val="003B0391"/>
    <w:rsid w:val="003E109E"/>
    <w:rsid w:val="003E2D26"/>
    <w:rsid w:val="003E3EB5"/>
    <w:rsid w:val="003E6EAE"/>
    <w:rsid w:val="003F44B0"/>
    <w:rsid w:val="0041544E"/>
    <w:rsid w:val="00417DD4"/>
    <w:rsid w:val="00421B85"/>
    <w:rsid w:val="00433F82"/>
    <w:rsid w:val="004365EE"/>
    <w:rsid w:val="00446372"/>
    <w:rsid w:val="00456BB9"/>
    <w:rsid w:val="0047050B"/>
    <w:rsid w:val="00473BD4"/>
    <w:rsid w:val="00477634"/>
    <w:rsid w:val="00481C87"/>
    <w:rsid w:val="004861AE"/>
    <w:rsid w:val="004A4D73"/>
    <w:rsid w:val="004B3A36"/>
    <w:rsid w:val="004D52B4"/>
    <w:rsid w:val="004F76F3"/>
    <w:rsid w:val="0050747C"/>
    <w:rsid w:val="00514AB4"/>
    <w:rsid w:val="00532B5A"/>
    <w:rsid w:val="00532EAE"/>
    <w:rsid w:val="00540212"/>
    <w:rsid w:val="00544E8A"/>
    <w:rsid w:val="00561703"/>
    <w:rsid w:val="00571634"/>
    <w:rsid w:val="005814A0"/>
    <w:rsid w:val="0058765F"/>
    <w:rsid w:val="0059049A"/>
    <w:rsid w:val="0059569D"/>
    <w:rsid w:val="005A38F7"/>
    <w:rsid w:val="005A4632"/>
    <w:rsid w:val="005D234A"/>
    <w:rsid w:val="005D24DB"/>
    <w:rsid w:val="005D772F"/>
    <w:rsid w:val="00607A0F"/>
    <w:rsid w:val="00626900"/>
    <w:rsid w:val="006302B0"/>
    <w:rsid w:val="00635885"/>
    <w:rsid w:val="0063645A"/>
    <w:rsid w:val="00645A75"/>
    <w:rsid w:val="00662522"/>
    <w:rsid w:val="00662BB5"/>
    <w:rsid w:val="00672438"/>
    <w:rsid w:val="006763F8"/>
    <w:rsid w:val="006771E8"/>
    <w:rsid w:val="0068088A"/>
    <w:rsid w:val="006A5ABA"/>
    <w:rsid w:val="006B4695"/>
    <w:rsid w:val="006C3259"/>
    <w:rsid w:val="006C74CB"/>
    <w:rsid w:val="006D1F82"/>
    <w:rsid w:val="006D5F87"/>
    <w:rsid w:val="006D63D9"/>
    <w:rsid w:val="006D741A"/>
    <w:rsid w:val="006F22E2"/>
    <w:rsid w:val="006F36C3"/>
    <w:rsid w:val="006F7190"/>
    <w:rsid w:val="00701F5D"/>
    <w:rsid w:val="0070345B"/>
    <w:rsid w:val="0070718E"/>
    <w:rsid w:val="00727E84"/>
    <w:rsid w:val="00744AEB"/>
    <w:rsid w:val="007459BD"/>
    <w:rsid w:val="007467F6"/>
    <w:rsid w:val="007512C8"/>
    <w:rsid w:val="00763449"/>
    <w:rsid w:val="00767816"/>
    <w:rsid w:val="007824E9"/>
    <w:rsid w:val="007930CD"/>
    <w:rsid w:val="007A1BDD"/>
    <w:rsid w:val="007A2A26"/>
    <w:rsid w:val="007A540A"/>
    <w:rsid w:val="007A7CFA"/>
    <w:rsid w:val="007C398D"/>
    <w:rsid w:val="007C3D4E"/>
    <w:rsid w:val="007C587A"/>
    <w:rsid w:val="007D0C27"/>
    <w:rsid w:val="007D4B17"/>
    <w:rsid w:val="007D7D37"/>
    <w:rsid w:val="007E0C3F"/>
    <w:rsid w:val="007E3761"/>
    <w:rsid w:val="007E4E17"/>
    <w:rsid w:val="007E759A"/>
    <w:rsid w:val="007F2FC9"/>
    <w:rsid w:val="007F6BF6"/>
    <w:rsid w:val="007F7CBE"/>
    <w:rsid w:val="008001C9"/>
    <w:rsid w:val="008023E2"/>
    <w:rsid w:val="00805A4E"/>
    <w:rsid w:val="00814486"/>
    <w:rsid w:val="00815339"/>
    <w:rsid w:val="00815E14"/>
    <w:rsid w:val="0083013A"/>
    <w:rsid w:val="00834266"/>
    <w:rsid w:val="008443D1"/>
    <w:rsid w:val="00855DE9"/>
    <w:rsid w:val="00865AAC"/>
    <w:rsid w:val="0087659E"/>
    <w:rsid w:val="00883B4C"/>
    <w:rsid w:val="008856BC"/>
    <w:rsid w:val="00885F7F"/>
    <w:rsid w:val="008901B5"/>
    <w:rsid w:val="008936F2"/>
    <w:rsid w:val="00897784"/>
    <w:rsid w:val="008A3A0B"/>
    <w:rsid w:val="008A4EB7"/>
    <w:rsid w:val="008A53D7"/>
    <w:rsid w:val="008B1211"/>
    <w:rsid w:val="008C3F6F"/>
    <w:rsid w:val="008C63ED"/>
    <w:rsid w:val="008D3D41"/>
    <w:rsid w:val="008D416A"/>
    <w:rsid w:val="008E3944"/>
    <w:rsid w:val="008F7499"/>
    <w:rsid w:val="0090606A"/>
    <w:rsid w:val="00906566"/>
    <w:rsid w:val="00910997"/>
    <w:rsid w:val="00930319"/>
    <w:rsid w:val="0094240B"/>
    <w:rsid w:val="00942B8F"/>
    <w:rsid w:val="00942F00"/>
    <w:rsid w:val="009430ED"/>
    <w:rsid w:val="00943342"/>
    <w:rsid w:val="00946ECA"/>
    <w:rsid w:val="009531D6"/>
    <w:rsid w:val="009550F6"/>
    <w:rsid w:val="00962690"/>
    <w:rsid w:val="00974D13"/>
    <w:rsid w:val="009815B1"/>
    <w:rsid w:val="00986D1B"/>
    <w:rsid w:val="009A121B"/>
    <w:rsid w:val="009A4ABF"/>
    <w:rsid w:val="009A4F92"/>
    <w:rsid w:val="009B119F"/>
    <w:rsid w:val="009B7897"/>
    <w:rsid w:val="009C1C80"/>
    <w:rsid w:val="009C74A2"/>
    <w:rsid w:val="009D0675"/>
    <w:rsid w:val="009D1E5C"/>
    <w:rsid w:val="009D3D78"/>
    <w:rsid w:val="009D7FCD"/>
    <w:rsid w:val="009E337C"/>
    <w:rsid w:val="009E51D0"/>
    <w:rsid w:val="009F65A8"/>
    <w:rsid w:val="00A01F6A"/>
    <w:rsid w:val="00A17284"/>
    <w:rsid w:val="00A52411"/>
    <w:rsid w:val="00A601C0"/>
    <w:rsid w:val="00A61501"/>
    <w:rsid w:val="00A66C39"/>
    <w:rsid w:val="00A67D06"/>
    <w:rsid w:val="00A709B4"/>
    <w:rsid w:val="00A7421E"/>
    <w:rsid w:val="00A75933"/>
    <w:rsid w:val="00A8644E"/>
    <w:rsid w:val="00A92CB6"/>
    <w:rsid w:val="00AB6660"/>
    <w:rsid w:val="00AD7EF8"/>
    <w:rsid w:val="00AE0C18"/>
    <w:rsid w:val="00AE280B"/>
    <w:rsid w:val="00AE5FA3"/>
    <w:rsid w:val="00B068D7"/>
    <w:rsid w:val="00B07992"/>
    <w:rsid w:val="00B11074"/>
    <w:rsid w:val="00B12549"/>
    <w:rsid w:val="00B15429"/>
    <w:rsid w:val="00B212EB"/>
    <w:rsid w:val="00B236B0"/>
    <w:rsid w:val="00B24239"/>
    <w:rsid w:val="00B26F5A"/>
    <w:rsid w:val="00B37A93"/>
    <w:rsid w:val="00B4621A"/>
    <w:rsid w:val="00B53D1F"/>
    <w:rsid w:val="00B55513"/>
    <w:rsid w:val="00B62CD8"/>
    <w:rsid w:val="00B74A79"/>
    <w:rsid w:val="00B766DC"/>
    <w:rsid w:val="00B817AB"/>
    <w:rsid w:val="00B93E57"/>
    <w:rsid w:val="00B96BA5"/>
    <w:rsid w:val="00BA10F1"/>
    <w:rsid w:val="00BA4368"/>
    <w:rsid w:val="00BA5A96"/>
    <w:rsid w:val="00BA6D35"/>
    <w:rsid w:val="00BC42DA"/>
    <w:rsid w:val="00BD2240"/>
    <w:rsid w:val="00BE4AC6"/>
    <w:rsid w:val="00BF243F"/>
    <w:rsid w:val="00BF398A"/>
    <w:rsid w:val="00BF3DC5"/>
    <w:rsid w:val="00C222D4"/>
    <w:rsid w:val="00C25FBF"/>
    <w:rsid w:val="00C2769B"/>
    <w:rsid w:val="00C33A0A"/>
    <w:rsid w:val="00C33F04"/>
    <w:rsid w:val="00C34CD3"/>
    <w:rsid w:val="00C35813"/>
    <w:rsid w:val="00C54406"/>
    <w:rsid w:val="00C60E0D"/>
    <w:rsid w:val="00C70C09"/>
    <w:rsid w:val="00C86F7C"/>
    <w:rsid w:val="00C91EC5"/>
    <w:rsid w:val="00CA04E9"/>
    <w:rsid w:val="00CA392F"/>
    <w:rsid w:val="00CA61E7"/>
    <w:rsid w:val="00CA7742"/>
    <w:rsid w:val="00CC210F"/>
    <w:rsid w:val="00CD1F61"/>
    <w:rsid w:val="00CD4E8A"/>
    <w:rsid w:val="00CE63C3"/>
    <w:rsid w:val="00CF3DD4"/>
    <w:rsid w:val="00CF5A6F"/>
    <w:rsid w:val="00D246FF"/>
    <w:rsid w:val="00D352FB"/>
    <w:rsid w:val="00D673F9"/>
    <w:rsid w:val="00D74561"/>
    <w:rsid w:val="00D755E1"/>
    <w:rsid w:val="00D76A99"/>
    <w:rsid w:val="00D8252A"/>
    <w:rsid w:val="00D93C34"/>
    <w:rsid w:val="00DA7D2B"/>
    <w:rsid w:val="00DB2ACB"/>
    <w:rsid w:val="00DC2BC7"/>
    <w:rsid w:val="00DC51A3"/>
    <w:rsid w:val="00DE035F"/>
    <w:rsid w:val="00E018A0"/>
    <w:rsid w:val="00E11F93"/>
    <w:rsid w:val="00E24117"/>
    <w:rsid w:val="00E32177"/>
    <w:rsid w:val="00E4085B"/>
    <w:rsid w:val="00E408AD"/>
    <w:rsid w:val="00E43BDD"/>
    <w:rsid w:val="00E44FCF"/>
    <w:rsid w:val="00E472C3"/>
    <w:rsid w:val="00E6490C"/>
    <w:rsid w:val="00E65051"/>
    <w:rsid w:val="00E804F5"/>
    <w:rsid w:val="00E84792"/>
    <w:rsid w:val="00E97AB1"/>
    <w:rsid w:val="00EA5BE2"/>
    <w:rsid w:val="00EA6ED6"/>
    <w:rsid w:val="00EB11E2"/>
    <w:rsid w:val="00EB4212"/>
    <w:rsid w:val="00EB4E64"/>
    <w:rsid w:val="00EC0F12"/>
    <w:rsid w:val="00EC4F56"/>
    <w:rsid w:val="00ED08F8"/>
    <w:rsid w:val="00ED6551"/>
    <w:rsid w:val="00ED79DD"/>
    <w:rsid w:val="00EE25E4"/>
    <w:rsid w:val="00EE3673"/>
    <w:rsid w:val="00EF14A7"/>
    <w:rsid w:val="00EF2A49"/>
    <w:rsid w:val="00EF6644"/>
    <w:rsid w:val="00F26208"/>
    <w:rsid w:val="00F318DE"/>
    <w:rsid w:val="00F40DAF"/>
    <w:rsid w:val="00F43AE2"/>
    <w:rsid w:val="00F649AF"/>
    <w:rsid w:val="00F72E34"/>
    <w:rsid w:val="00F76D8B"/>
    <w:rsid w:val="00F814CB"/>
    <w:rsid w:val="00F83470"/>
    <w:rsid w:val="00F84105"/>
    <w:rsid w:val="00FA0C9F"/>
    <w:rsid w:val="00FB092A"/>
    <w:rsid w:val="00FC1FF1"/>
    <w:rsid w:val="00FC2125"/>
    <w:rsid w:val="00FC41F6"/>
    <w:rsid w:val="00FD7DB2"/>
    <w:rsid w:val="00FE1401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1"/>
      </w:numPr>
      <w:spacing w:after="60"/>
    </w:pPr>
  </w:style>
  <w:style w:type="character" w:styleId="Strong">
    <w:name w:val="Strong"/>
    <w:basedOn w:val="DefaultParagraphFont"/>
    <w:uiPriority w:val="22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256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67</cp:revision>
  <cp:lastPrinted>2019-03-26T17:28:00Z</cp:lastPrinted>
  <dcterms:created xsi:type="dcterms:W3CDTF">2021-03-28T23:48:00Z</dcterms:created>
  <dcterms:modified xsi:type="dcterms:W3CDTF">2022-03-27T19:42:00Z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