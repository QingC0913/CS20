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6B3154E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1141D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1141DB">
        <w:rPr>
          <w:rStyle w:val="Strong"/>
          <w:color w:val="1089D4"/>
        </w:rPr>
        <w:t>Business Website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214D52F1" w14:textId="77777777" w:rsidR="007A263F" w:rsidRDefault="007A263F" w:rsidP="007C3D4E">
      <w:pPr>
        <w:pStyle w:val="ListBullet"/>
      </w:pPr>
      <w:r>
        <w:t xml:space="preserve">A pdf file that </w:t>
      </w:r>
      <w:proofErr w:type="spellStart"/>
      <w:r>
        <w:t>contains:</w:t>
      </w:r>
      <w:proofErr w:type="spellEnd"/>
    </w:p>
    <w:p w14:paraId="649E0816" w14:textId="6E6484F3" w:rsidR="00263051" w:rsidRDefault="00240DF4" w:rsidP="007A263F">
      <w:pPr>
        <w:pStyle w:val="ListBullet"/>
        <w:numPr>
          <w:ilvl w:val="1"/>
          <w:numId w:val="4"/>
        </w:numPr>
      </w:pPr>
      <w:r w:rsidRPr="007C3D4E">
        <w:t xml:space="preserve">URL for </w:t>
      </w:r>
      <w:r w:rsidR="00BA4368">
        <w:t>website</w:t>
      </w:r>
    </w:p>
    <w:p w14:paraId="0095166B" w14:textId="3E4AD20D" w:rsidR="00BA4368" w:rsidRDefault="00BA4368" w:rsidP="007A263F">
      <w:pPr>
        <w:pStyle w:val="ListBullet"/>
        <w:numPr>
          <w:ilvl w:val="1"/>
          <w:numId w:val="4"/>
        </w:numPr>
      </w:pPr>
      <w:r>
        <w:t>Design document</w:t>
      </w:r>
    </w:p>
    <w:p w14:paraId="5769136A" w14:textId="6B037E0E" w:rsidR="00BA4368" w:rsidRPr="007C3D4E" w:rsidRDefault="00BA4368" w:rsidP="007A263F">
      <w:pPr>
        <w:pStyle w:val="ListBullet"/>
        <w:numPr>
          <w:ilvl w:val="1"/>
          <w:numId w:val="4"/>
        </w:numPr>
      </w:pPr>
      <w:r>
        <w:t xml:space="preserve">Answers to </w:t>
      </w:r>
      <w:r w:rsidR="000B4F8E">
        <w:t>questions</w:t>
      </w: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6633ABED" w:rsidR="00F318DE" w:rsidRDefault="001F18E4" w:rsidP="001F18E4">
      <w:r>
        <w:t xml:space="preserve">Create a small </w:t>
      </w:r>
      <w:r w:rsidR="00114026">
        <w:t>web</w:t>
      </w:r>
      <w:r>
        <w:t>site for a business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56F3723D" w:rsidR="00B817AB" w:rsidRPr="00B817AB" w:rsidRDefault="00B817AB" w:rsidP="00974D13">
      <w:r w:rsidRPr="00B817AB">
        <w:t>The site must be for a service business or a cause</w:t>
      </w:r>
      <w:r w:rsidR="00B1156E">
        <w:t>/</w:t>
      </w:r>
      <w:r w:rsidRPr="00B817AB">
        <w:t>non-profit organization</w:t>
      </w:r>
    </w:p>
    <w:p w14:paraId="031C0086" w14:textId="77777777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You must have at least 3 pages:  a home page, a contact page and a services page.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6190F166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You must have at least 10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Pr="00B817AB">
        <w:t xml:space="preserve"> style rules</w:t>
      </w:r>
    </w:p>
    <w:p w14:paraId="6DF8763E" w14:textId="084FFD5F" w:rsidR="00B817AB" w:rsidRDefault="002C7DD3" w:rsidP="00974D13">
      <w:pPr>
        <w:pStyle w:val="ListParagraph"/>
        <w:numPr>
          <w:ilvl w:val="0"/>
          <w:numId w:val="45"/>
        </w:numPr>
      </w:pPr>
      <w:r>
        <w:t>Include</w:t>
      </w:r>
      <w:r w:rsidR="00B817AB" w:rsidRPr="00B817AB">
        <w:t xml:space="preserve"> an external stylesheet and an internal stylesheet</w:t>
      </w:r>
    </w:p>
    <w:p w14:paraId="4CF1969F" w14:textId="390595A5" w:rsidR="002C7DD3" w:rsidRPr="00B817AB" w:rsidRDefault="002C7DD3" w:rsidP="00974D13">
      <w:pPr>
        <w:pStyle w:val="ListParagraph"/>
        <w:numPr>
          <w:ilvl w:val="0"/>
          <w:numId w:val="45"/>
        </w:numPr>
      </w:pPr>
      <w:r>
        <w:t>Include</w:t>
      </w:r>
      <w:r w:rsidR="00E472C3">
        <w:t xml:space="preserve"> at least one image and one background image.</w:t>
      </w:r>
      <w:r>
        <w:t xml:space="preserve"> </w:t>
      </w:r>
    </w:p>
    <w:p w14:paraId="6FDD123F" w14:textId="250C3B37" w:rsidR="00B817AB" w:rsidRPr="002C7DD3" w:rsidRDefault="00B817AB" w:rsidP="00974D13">
      <w:pPr>
        <w:pStyle w:val="ListParagraph"/>
        <w:numPr>
          <w:ilvl w:val="0"/>
          <w:numId w:val="45"/>
        </w:numPr>
      </w:pPr>
      <w:r w:rsidRPr="002C7DD3">
        <w:t>You must include</w:t>
      </w:r>
      <w:r w:rsidR="009A121B" w:rsidRPr="002C7DD3">
        <w:t xml:space="preserve"> at least two</w:t>
      </w:r>
      <w:r w:rsidRPr="002C7DD3">
        <w:t xml:space="preserve"> fixed 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Pr="002C7DD3">
        <w:t xml:space="preserve">header, navigation and footer </w:t>
      </w:r>
    </w:p>
    <w:p w14:paraId="0B7B7C8B" w14:textId="77777777" w:rsidR="002E7AF3" w:rsidRPr="00E472C3" w:rsidRDefault="00B817AB" w:rsidP="00E472C3">
      <w:pPr>
        <w:pStyle w:val="ListParagraph"/>
        <w:numPr>
          <w:ilvl w:val="0"/>
          <w:numId w:val="45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0051BF">
        <w:rPr>
          <w:b/>
          <w:bCs/>
          <w:i/>
          <w:iCs/>
        </w:rPr>
        <w:t>and</w:t>
      </w:r>
      <w:r w:rsidRPr="002E7AF3">
        <w:t xml:space="preserve"> pass a mobile friendly test: https://search.google.com/test/mobile-friendly </w:t>
      </w:r>
    </w:p>
    <w:p w14:paraId="1264549C" w14:textId="1550A505" w:rsidR="00E32177" w:rsidRDefault="00B817AB" w:rsidP="00974D13">
      <w:r w:rsidRPr="002E7AF3">
        <w:t>Note:  This is not a design class, but you are expected to use reasonable aesthetics</w:t>
      </w:r>
      <w:r w:rsidR="00124956">
        <w:t xml:space="preserve"> and the site should adhere to usability principles.</w:t>
      </w:r>
    </w:p>
    <w:p w14:paraId="3CC9CE6D" w14:textId="42F0D903" w:rsidR="006B5436" w:rsidRDefault="006B5436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0F9C6281" w14:textId="4EC027F5" w:rsidR="00417DD4" w:rsidRDefault="003308D2" w:rsidP="00417DD4">
      <w:pPr>
        <w:pStyle w:val="Heading2"/>
      </w:pPr>
      <w:r>
        <w:t>Ground Rules</w:t>
      </w:r>
    </w:p>
    <w:p w14:paraId="504076A2" w14:textId="544D8448" w:rsidR="00124956" w:rsidRDefault="008A53D7" w:rsidP="003308D2">
      <w:r>
        <w:t>You may meet multiple requirements with one site feature.</w:t>
      </w:r>
    </w:p>
    <w:p w14:paraId="3CD8B212" w14:textId="673F7A79" w:rsidR="006B5436" w:rsidRDefault="006B5436" w:rsidP="003308D2">
      <w:r>
        <w:t xml:space="preserve">You may adapt content from an existing website – please </w:t>
      </w:r>
      <w:r w:rsidR="001A5FA1">
        <w:t>c</w:t>
      </w:r>
      <w:r>
        <w:t>ite your sources in the design document.</w:t>
      </w:r>
    </w:p>
    <w:p w14:paraId="474F8C4F" w14:textId="7312CC58" w:rsidR="009F3122" w:rsidRDefault="009F3122" w:rsidP="003308D2">
      <w:r>
        <w:t xml:space="preserve">You may choose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</w:p>
    <w:p w14:paraId="34195F9E" w14:textId="41021404" w:rsidR="008A53D7" w:rsidRDefault="008A53D7" w:rsidP="003308D2">
      <w:r>
        <w:t>Images must NOT have any watermarks on them.</w:t>
      </w:r>
    </w:p>
    <w:p w14:paraId="090A94BC" w14:textId="77777777" w:rsidR="00E57191" w:rsidRDefault="00E57191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4D996C6F" w14:textId="239AE9DD" w:rsidR="00E32177" w:rsidRDefault="00E32177" w:rsidP="00BA4368">
      <w:pPr>
        <w:pStyle w:val="Heading2"/>
      </w:pPr>
      <w:r>
        <w:lastRenderedPageBreak/>
        <w:t>Design Document</w:t>
      </w:r>
    </w:p>
    <w:p w14:paraId="39C7D13C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Name of the business or organization</w:t>
      </w:r>
    </w:p>
    <w:p w14:paraId="41B2C443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What the business does (i.e., what is its product/service/mission)</w:t>
      </w:r>
    </w:p>
    <w:p w14:paraId="1C9966F7" w14:textId="68BED76E" w:rsidR="00E32177" w:rsidRDefault="007E3761" w:rsidP="003F44B0">
      <w:pPr>
        <w:pStyle w:val="ListParagraph"/>
        <w:numPr>
          <w:ilvl w:val="0"/>
          <w:numId w:val="44"/>
        </w:numPr>
      </w:pPr>
      <w:r>
        <w:t xml:space="preserve">Who is the target demographic of </w:t>
      </w:r>
      <w:r w:rsidR="00FC1FF1">
        <w:t>the business?</w:t>
      </w:r>
    </w:p>
    <w:p w14:paraId="4927AB59" w14:textId="179A0DC1" w:rsidR="00FC1FF1" w:rsidRDefault="00FC1FF1" w:rsidP="003F44B0">
      <w:pPr>
        <w:pStyle w:val="ListParagraph"/>
        <w:numPr>
          <w:ilvl w:val="0"/>
          <w:numId w:val="44"/>
        </w:numPr>
      </w:pPr>
      <w:r>
        <w:t xml:space="preserve">How is the website going to help the business make money/be </w:t>
      </w:r>
      <w:commentRangeStart w:id="0"/>
      <w:r w:rsidR="007D7D37">
        <w:t>successful</w:t>
      </w:r>
      <w:commentRangeEnd w:id="0"/>
      <w:r w:rsidR="007D7D37">
        <w:rPr>
          <w:rStyle w:val="CommentReference"/>
        </w:rPr>
        <w:commentReference w:id="0"/>
      </w:r>
      <w:r w:rsidR="007D7D37">
        <w:t>?</w:t>
      </w:r>
    </w:p>
    <w:p w14:paraId="5898FCE3" w14:textId="541A4A00" w:rsidR="007F7CBE" w:rsidRDefault="007F7CBE" w:rsidP="003F44B0">
      <w:pPr>
        <w:pStyle w:val="ListParagraph"/>
        <w:numPr>
          <w:ilvl w:val="0"/>
          <w:numId w:val="44"/>
        </w:numPr>
      </w:pPr>
      <w:r>
        <w:t xml:space="preserve">Sketch of home page design.  This can be </w:t>
      </w:r>
      <w:r w:rsidR="006B1377">
        <w:t>hand-drawn</w:t>
      </w:r>
      <w:r>
        <w:t xml:space="preserve"> and </w:t>
      </w:r>
      <w:r w:rsidR="00E6490C">
        <w:t>scanned</w:t>
      </w:r>
      <w:r w:rsidR="009C6F30">
        <w:t>,</w:t>
      </w:r>
      <w:r w:rsidR="00E6490C">
        <w:t xml:space="preserve"> or created </w:t>
      </w:r>
      <w:r w:rsidR="00FC1FF1">
        <w:t>digitally.</w:t>
      </w:r>
    </w:p>
    <w:p w14:paraId="2DE09418" w14:textId="11E1C042" w:rsidR="007A2A26" w:rsidRDefault="007A2A26" w:rsidP="00BA4368">
      <w:pPr>
        <w:pStyle w:val="Heading2"/>
      </w:pPr>
      <w:r>
        <w:t>Questions</w:t>
      </w:r>
    </w:p>
    <w:p w14:paraId="5B28AB5F" w14:textId="1CAD7EC8" w:rsidR="00B74A79" w:rsidRDefault="00B74A79" w:rsidP="00B74A79">
      <w:r>
        <w:t>What was the easiest part of this assignment?</w:t>
      </w:r>
    </w:p>
    <w:p w14:paraId="5F5463A1" w14:textId="5BB5BF58" w:rsidR="007A2A26" w:rsidRDefault="00B74A79" w:rsidP="00B74A79">
      <w:r>
        <w:t>What was the most challenging part of this assignment?</w:t>
      </w:r>
    </w:p>
    <w:p w14:paraId="620D6139" w14:textId="0BDA5790" w:rsidR="00C2769B" w:rsidRDefault="00C2769B" w:rsidP="00C2769B">
      <w:pPr>
        <w:pStyle w:val="Heading2"/>
      </w:pPr>
      <w:r>
        <w:t>Rubric</w:t>
      </w:r>
    </w:p>
    <w:p w14:paraId="60CDE1E1" w14:textId="37740846" w:rsidR="00235FB2" w:rsidRDefault="00235FB2" w:rsidP="00C2769B">
      <w:r>
        <w:t>Site runs online</w:t>
      </w:r>
      <w:r w:rsidR="00A709B4">
        <w:t xml:space="preserve"> and meets requirements</w:t>
      </w:r>
      <w:r>
        <w:t xml:space="preserve"> - </w:t>
      </w:r>
      <w:r w:rsidR="00417DD4">
        <w:t>50</w:t>
      </w:r>
      <w:r>
        <w:t xml:space="preserve"> points</w:t>
      </w:r>
    </w:p>
    <w:p w14:paraId="3CBDC2DA" w14:textId="69019D5F" w:rsidR="00DC2BC7" w:rsidRDefault="00DC2BC7" w:rsidP="00C2769B">
      <w:r>
        <w:t>Design document – 1</w:t>
      </w:r>
      <w:r w:rsidR="00FC2125">
        <w:t>0</w:t>
      </w:r>
      <w:r>
        <w:t xml:space="preserve"> points</w:t>
      </w:r>
    </w:p>
    <w:p w14:paraId="31A422EE" w14:textId="7D0865A5" w:rsidR="00DC2BC7" w:rsidRDefault="00DC2BC7" w:rsidP="00C2769B">
      <w:r>
        <w:t xml:space="preserve">Questions answered – 5 points </w:t>
      </w:r>
    </w:p>
    <w:p w14:paraId="0E47EA80" w14:textId="0964162E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 xml:space="preserve">code - </w:t>
      </w:r>
      <w:r w:rsidR="007A1BDD">
        <w:t>2</w:t>
      </w:r>
      <w:r>
        <w:t>0</w:t>
      </w:r>
      <w:r w:rsidR="00C2769B">
        <w:t xml:space="preserve"> points</w:t>
      </w:r>
    </w:p>
    <w:p w14:paraId="77FBEEC3" w14:textId="7B441593" w:rsidR="00C2769B" w:rsidRDefault="00235FB2" w:rsidP="00C2769B">
      <w:r>
        <w:t>Creativity/effort</w:t>
      </w:r>
      <w:r w:rsidR="00C2769B">
        <w:t xml:space="preserve"> </w:t>
      </w:r>
      <w:r w:rsidR="007A1BDD">
        <w:t>–</w:t>
      </w:r>
      <w:r w:rsidR="00C2769B">
        <w:t xml:space="preserve"> </w:t>
      </w:r>
      <w:r w:rsidR="000B48BD">
        <w:t>15</w:t>
      </w:r>
      <w:r w:rsidR="007A1BDD">
        <w:t xml:space="preserve"> p</w:t>
      </w:r>
      <w:r w:rsidR="008936F2">
        <w:t>o</w:t>
      </w:r>
      <w:r w:rsidR="007A1BDD">
        <w:t>ints</w:t>
      </w:r>
    </w:p>
    <w:p w14:paraId="10235B1D" w14:textId="77777777" w:rsidR="00A176F8" w:rsidRDefault="00A176F8" w:rsidP="00C2769B"/>
    <w:p w14:paraId="14DB1C5E" w14:textId="0D42AD5B" w:rsidR="00E57191" w:rsidRDefault="00A176F8" w:rsidP="00C2769B">
      <w:r>
        <w:t>Extra credit:</w:t>
      </w:r>
      <w:r w:rsidR="00E57191">
        <w:br/>
      </w:r>
      <w:r>
        <w:t>Exceptional effort +8 points</w:t>
      </w:r>
    </w:p>
    <w:p w14:paraId="525DDAC5" w14:textId="728E9927" w:rsidR="00C2769B" w:rsidRPr="00B12549" w:rsidRDefault="00C2769B" w:rsidP="00C2769B"/>
    <w:sectPr w:rsidR="00C2769B" w:rsidRPr="00B12549" w:rsidSect="00EA5BE2">
      <w:footerReference w:type="default" r:id="rId12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sa diorio" w:date="2021-01-22T13:47:00Z" w:initials="ld">
    <w:p w14:paraId="2911C865" w14:textId="2A41940C" w:rsidR="007D7D37" w:rsidRDefault="007D7D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11C86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555F4" w16cex:dateUtc="2021-01-22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11C865" w16cid:durableId="23B55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C9A6" w14:textId="77777777" w:rsidR="00C47AA4" w:rsidRDefault="00C47AA4">
      <w:pPr>
        <w:spacing w:after="0"/>
      </w:pPr>
      <w:r>
        <w:separator/>
      </w:r>
    </w:p>
  </w:endnote>
  <w:endnote w:type="continuationSeparator" w:id="0">
    <w:p w14:paraId="487381EC" w14:textId="77777777" w:rsidR="00C47AA4" w:rsidRDefault="00C47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0721" w14:textId="77777777" w:rsidR="00C47AA4" w:rsidRDefault="00C47AA4">
      <w:pPr>
        <w:spacing w:after="0"/>
      </w:pPr>
      <w:r>
        <w:separator/>
      </w:r>
    </w:p>
  </w:footnote>
  <w:footnote w:type="continuationSeparator" w:id="0">
    <w:p w14:paraId="17362BB6" w14:textId="77777777" w:rsidR="00C47AA4" w:rsidRDefault="00C47A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7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41"/>
  </w:num>
  <w:num w:numId="19">
    <w:abstractNumId w:val="24"/>
  </w:num>
  <w:num w:numId="20">
    <w:abstractNumId w:val="21"/>
  </w:num>
  <w:num w:numId="21">
    <w:abstractNumId w:val="26"/>
  </w:num>
  <w:num w:numId="22">
    <w:abstractNumId w:val="11"/>
  </w:num>
  <w:num w:numId="23">
    <w:abstractNumId w:val="25"/>
  </w:num>
  <w:num w:numId="24">
    <w:abstractNumId w:val="35"/>
  </w:num>
  <w:num w:numId="25">
    <w:abstractNumId w:val="20"/>
  </w:num>
  <w:num w:numId="26">
    <w:abstractNumId w:val="12"/>
  </w:num>
  <w:num w:numId="27">
    <w:abstractNumId w:val="27"/>
  </w:num>
  <w:num w:numId="28">
    <w:abstractNumId w:val="15"/>
  </w:num>
  <w:num w:numId="29">
    <w:abstractNumId w:val="36"/>
  </w:num>
  <w:num w:numId="30">
    <w:abstractNumId w:val="30"/>
  </w:num>
  <w:num w:numId="31">
    <w:abstractNumId w:val="33"/>
  </w:num>
  <w:num w:numId="32">
    <w:abstractNumId w:val="28"/>
  </w:num>
  <w:num w:numId="33">
    <w:abstractNumId w:val="29"/>
  </w:num>
  <w:num w:numId="34">
    <w:abstractNumId w:val="13"/>
  </w:num>
  <w:num w:numId="35">
    <w:abstractNumId w:val="22"/>
  </w:num>
  <w:num w:numId="36">
    <w:abstractNumId w:val="42"/>
  </w:num>
  <w:num w:numId="37">
    <w:abstractNumId w:val="31"/>
  </w:num>
  <w:num w:numId="38">
    <w:abstractNumId w:val="38"/>
  </w:num>
  <w:num w:numId="39">
    <w:abstractNumId w:val="19"/>
  </w:num>
  <w:num w:numId="40">
    <w:abstractNumId w:val="10"/>
  </w:num>
  <w:num w:numId="41">
    <w:abstractNumId w:val="39"/>
  </w:num>
  <w:num w:numId="42">
    <w:abstractNumId w:val="40"/>
  </w:num>
  <w:num w:numId="43">
    <w:abstractNumId w:val="23"/>
  </w:num>
  <w:num w:numId="44">
    <w:abstractNumId w:val="43"/>
  </w:num>
  <w:num w:numId="45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sa diorio">
    <w15:presenceInfo w15:providerId="Windows Live" w15:userId="1375f94533d201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8BD"/>
    <w:rsid w:val="000B4F8E"/>
    <w:rsid w:val="00114026"/>
    <w:rsid w:val="001141DB"/>
    <w:rsid w:val="00121605"/>
    <w:rsid w:val="00124956"/>
    <w:rsid w:val="00135F13"/>
    <w:rsid w:val="001A1180"/>
    <w:rsid w:val="001A148C"/>
    <w:rsid w:val="001A5FA1"/>
    <w:rsid w:val="001B11B7"/>
    <w:rsid w:val="001C1A07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DD3"/>
    <w:rsid w:val="002E2F6C"/>
    <w:rsid w:val="002E469B"/>
    <w:rsid w:val="002E7AF3"/>
    <w:rsid w:val="002F30E3"/>
    <w:rsid w:val="00315DC2"/>
    <w:rsid w:val="003308D2"/>
    <w:rsid w:val="00356B4A"/>
    <w:rsid w:val="003659E9"/>
    <w:rsid w:val="003661BB"/>
    <w:rsid w:val="00367CE8"/>
    <w:rsid w:val="003858A9"/>
    <w:rsid w:val="003B0391"/>
    <w:rsid w:val="003E2D26"/>
    <w:rsid w:val="003E3EB5"/>
    <w:rsid w:val="003E6EAE"/>
    <w:rsid w:val="003F44B0"/>
    <w:rsid w:val="00417DD4"/>
    <w:rsid w:val="00433F82"/>
    <w:rsid w:val="004365EE"/>
    <w:rsid w:val="00446372"/>
    <w:rsid w:val="0047050B"/>
    <w:rsid w:val="00473BD4"/>
    <w:rsid w:val="004A4D73"/>
    <w:rsid w:val="004B3A36"/>
    <w:rsid w:val="004D52B4"/>
    <w:rsid w:val="004E5BA7"/>
    <w:rsid w:val="0050747C"/>
    <w:rsid w:val="00532EAE"/>
    <w:rsid w:val="00540212"/>
    <w:rsid w:val="00544E8A"/>
    <w:rsid w:val="00571634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1377"/>
    <w:rsid w:val="006B4695"/>
    <w:rsid w:val="006B5436"/>
    <w:rsid w:val="006C3259"/>
    <w:rsid w:val="006D1F82"/>
    <w:rsid w:val="006F36C3"/>
    <w:rsid w:val="006F7190"/>
    <w:rsid w:val="0070718E"/>
    <w:rsid w:val="00727E84"/>
    <w:rsid w:val="00744AEB"/>
    <w:rsid w:val="007467F6"/>
    <w:rsid w:val="00763449"/>
    <w:rsid w:val="007824E9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55DE9"/>
    <w:rsid w:val="00865AAC"/>
    <w:rsid w:val="00883B4C"/>
    <w:rsid w:val="008901B5"/>
    <w:rsid w:val="008936F2"/>
    <w:rsid w:val="00897784"/>
    <w:rsid w:val="008A53D7"/>
    <w:rsid w:val="008C3F6F"/>
    <w:rsid w:val="008C63ED"/>
    <w:rsid w:val="008D416A"/>
    <w:rsid w:val="008E7FCF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A121B"/>
    <w:rsid w:val="009A4F92"/>
    <w:rsid w:val="009B119F"/>
    <w:rsid w:val="009C1C80"/>
    <w:rsid w:val="009C6F30"/>
    <w:rsid w:val="009D1E5C"/>
    <w:rsid w:val="009D3D78"/>
    <w:rsid w:val="009E337C"/>
    <w:rsid w:val="009F3122"/>
    <w:rsid w:val="009F65A8"/>
    <w:rsid w:val="00A01F6A"/>
    <w:rsid w:val="00A17284"/>
    <w:rsid w:val="00A176F8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5FA3"/>
    <w:rsid w:val="00B068D7"/>
    <w:rsid w:val="00B07992"/>
    <w:rsid w:val="00B11074"/>
    <w:rsid w:val="00B1156E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D2240"/>
    <w:rsid w:val="00BE4AC6"/>
    <w:rsid w:val="00BF243F"/>
    <w:rsid w:val="00C25FBF"/>
    <w:rsid w:val="00C2769B"/>
    <w:rsid w:val="00C35813"/>
    <w:rsid w:val="00C47AA4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04E9F"/>
    <w:rsid w:val="00D246FF"/>
    <w:rsid w:val="00D352FB"/>
    <w:rsid w:val="00D673F9"/>
    <w:rsid w:val="00D74561"/>
    <w:rsid w:val="00D8252A"/>
    <w:rsid w:val="00DA7D2B"/>
    <w:rsid w:val="00DB2ACB"/>
    <w:rsid w:val="00DC2BC7"/>
    <w:rsid w:val="00DE035F"/>
    <w:rsid w:val="00E018A0"/>
    <w:rsid w:val="00E24117"/>
    <w:rsid w:val="00E32177"/>
    <w:rsid w:val="00E43BDD"/>
    <w:rsid w:val="00E472C3"/>
    <w:rsid w:val="00E57191"/>
    <w:rsid w:val="00E6490C"/>
    <w:rsid w:val="00EA5BE2"/>
    <w:rsid w:val="00EA6ED6"/>
    <w:rsid w:val="00EB11E2"/>
    <w:rsid w:val="00EC0936"/>
    <w:rsid w:val="00ED79DD"/>
    <w:rsid w:val="00EE25E4"/>
    <w:rsid w:val="00EF14A7"/>
    <w:rsid w:val="00EF6644"/>
    <w:rsid w:val="00F318DE"/>
    <w:rsid w:val="00F43AE2"/>
    <w:rsid w:val="00F649AF"/>
    <w:rsid w:val="00F76D8B"/>
    <w:rsid w:val="00F814CB"/>
    <w:rsid w:val="00F84105"/>
    <w:rsid w:val="00FA5DED"/>
    <w:rsid w:val="00FB092A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50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64</cp:revision>
  <cp:lastPrinted>2019-03-26T17:28:00Z</cp:lastPrinted>
  <dcterms:created xsi:type="dcterms:W3CDTF">2021-01-22T18:19:00Z</dcterms:created>
  <dcterms:modified xsi:type="dcterms:W3CDTF">2022-01-30T17:25:00Z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