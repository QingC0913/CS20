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41A6FCBE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1824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E51E2A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930319">
        <w:rPr>
          <w:rStyle w:val="Strong"/>
          <w:color w:val="1089D4"/>
        </w:rPr>
        <w:t>1</w:t>
      </w:r>
      <w:r w:rsidR="00CD4E8A" w:rsidRPr="0068088A">
        <w:rPr>
          <w:rStyle w:val="Strong"/>
          <w:color w:val="1089D4"/>
        </w:rPr>
        <w:t xml:space="preserve">:  </w:t>
      </w:r>
      <w:r w:rsidR="00930319">
        <w:rPr>
          <w:rStyle w:val="Strong"/>
          <w:color w:val="1089D4"/>
        </w:rPr>
        <w:t>Get on the Web</w:t>
      </w:r>
    </w:p>
    <w:p w14:paraId="01FB7541" w14:textId="77777777" w:rsidR="000A33B0" w:rsidRDefault="000A33B0">
      <w:pPr>
        <w:pStyle w:val="Heading1"/>
      </w:pPr>
    </w:p>
    <w:p w14:paraId="5F110881" w14:textId="7C3A7972" w:rsidR="00D74561" w:rsidRDefault="00D74561" w:rsidP="00D74561">
      <w:pPr>
        <w:pStyle w:val="Heading2"/>
      </w:pPr>
      <w:r>
        <w:t>Deliverables</w:t>
      </w:r>
    </w:p>
    <w:p w14:paraId="649E0816" w14:textId="316993F0" w:rsidR="00263051" w:rsidRPr="007C3D4E" w:rsidRDefault="00240DF4" w:rsidP="007C3D4E">
      <w:pPr>
        <w:pStyle w:val="ListBullet"/>
      </w:pPr>
      <w:r w:rsidRPr="007C3D4E">
        <w:t xml:space="preserve">URL for </w:t>
      </w:r>
      <w:r w:rsidR="003659E9" w:rsidRPr="007C3D4E">
        <w:t xml:space="preserve">page on </w:t>
      </w:r>
      <w:r w:rsidRPr="007C3D4E">
        <w:t>c-panel hosting</w:t>
      </w:r>
    </w:p>
    <w:p w14:paraId="620AFBF9" w14:textId="37054D82" w:rsidR="00240DF4" w:rsidRDefault="00240DF4" w:rsidP="007C3D4E">
      <w:pPr>
        <w:pStyle w:val="ListBullet"/>
      </w:pPr>
      <w:r w:rsidRPr="007C3D4E">
        <w:t xml:space="preserve">URL for </w:t>
      </w:r>
      <w:r w:rsidR="003659E9" w:rsidRPr="007C3D4E">
        <w:t xml:space="preserve">page on </w:t>
      </w:r>
      <w:proofErr w:type="spellStart"/>
      <w:r w:rsidR="003659E9" w:rsidRPr="007C3D4E">
        <w:t>github</w:t>
      </w:r>
      <w:proofErr w:type="spellEnd"/>
      <w:r w:rsidR="003659E9" w:rsidRPr="007C3D4E">
        <w:t xml:space="preserve"> hosting</w:t>
      </w:r>
    </w:p>
    <w:p w14:paraId="617B4A8B" w14:textId="595C8E23" w:rsidR="00135F13" w:rsidRPr="007C3D4E" w:rsidRDefault="00135F13" w:rsidP="007C3D4E">
      <w:pPr>
        <w:pStyle w:val="ListBullet"/>
      </w:pPr>
      <w:r>
        <w:t>Answers to questions</w:t>
      </w:r>
    </w:p>
    <w:p w14:paraId="2B8021DE" w14:textId="1876C77A" w:rsidR="00D74561" w:rsidRDefault="00727E84" w:rsidP="00D74561">
      <w:pPr>
        <w:pStyle w:val="Heading2"/>
      </w:pPr>
      <w:r>
        <w:t>Tasks</w:t>
      </w:r>
    </w:p>
    <w:p w14:paraId="2C87E31F" w14:textId="530B2663" w:rsidR="0090606A" w:rsidRDefault="0090606A" w:rsidP="0090606A">
      <w:pPr>
        <w:pStyle w:val="ListParagraph"/>
        <w:numPr>
          <w:ilvl w:val="0"/>
          <w:numId w:val="40"/>
        </w:numPr>
      </w:pPr>
      <w:r>
        <w:t xml:space="preserve">Create an HTML web page using any plain text editor, Dreamweaver, or any other HTML worthy editor.  You MAY NOT use a page builder. </w:t>
      </w:r>
    </w:p>
    <w:p w14:paraId="6DCC8F2F" w14:textId="77777777" w:rsidR="001F205D" w:rsidRDefault="001F205D" w:rsidP="001F205D">
      <w:pPr>
        <w:pStyle w:val="ListParagraph"/>
      </w:pPr>
    </w:p>
    <w:p w14:paraId="2EADDF35" w14:textId="21C5124F" w:rsidR="0090606A" w:rsidRDefault="0090606A" w:rsidP="0090606A">
      <w:pPr>
        <w:pStyle w:val="ListParagraph"/>
        <w:numPr>
          <w:ilvl w:val="0"/>
          <w:numId w:val="40"/>
        </w:numPr>
      </w:pPr>
      <w:r>
        <w:t>The content for the page should be as follows:</w:t>
      </w:r>
    </w:p>
    <w:p w14:paraId="6943EA4A" w14:textId="77777777" w:rsidR="0090606A" w:rsidRDefault="0090606A" w:rsidP="0090606A">
      <w:pPr>
        <w:pStyle w:val="ListParagraph"/>
        <w:numPr>
          <w:ilvl w:val="0"/>
          <w:numId w:val="41"/>
        </w:numPr>
      </w:pPr>
      <w:r>
        <w:t>Your first name</w:t>
      </w:r>
    </w:p>
    <w:p w14:paraId="6D801124" w14:textId="77777777" w:rsidR="0090606A" w:rsidRDefault="0090606A" w:rsidP="0090606A">
      <w:pPr>
        <w:pStyle w:val="ListParagraph"/>
        <w:numPr>
          <w:ilvl w:val="0"/>
          <w:numId w:val="41"/>
        </w:numPr>
      </w:pPr>
      <w:r>
        <w:t>Your major</w:t>
      </w:r>
    </w:p>
    <w:p w14:paraId="651E805F" w14:textId="77777777" w:rsidR="0090606A" w:rsidRDefault="0090606A" w:rsidP="0090606A">
      <w:pPr>
        <w:pStyle w:val="ListParagraph"/>
        <w:numPr>
          <w:ilvl w:val="0"/>
          <w:numId w:val="41"/>
        </w:numPr>
      </w:pPr>
      <w:r>
        <w:t>Your IP address</w:t>
      </w:r>
    </w:p>
    <w:p w14:paraId="3DD723E1" w14:textId="77777777" w:rsidR="00A01F6A" w:rsidRDefault="0090606A" w:rsidP="00CE04EE">
      <w:pPr>
        <w:pStyle w:val="ListParagraph"/>
        <w:numPr>
          <w:ilvl w:val="0"/>
          <w:numId w:val="41"/>
        </w:numPr>
      </w:pPr>
      <w:r>
        <w:t xml:space="preserve">Where you </w:t>
      </w:r>
      <w:r w:rsidR="00A01F6A">
        <w:t>grew up</w:t>
      </w:r>
    </w:p>
    <w:p w14:paraId="64CFB389" w14:textId="01D4052C" w:rsidR="0090606A" w:rsidRDefault="0090606A" w:rsidP="00CE04EE">
      <w:pPr>
        <w:pStyle w:val="ListParagraph"/>
        <w:numPr>
          <w:ilvl w:val="0"/>
          <w:numId w:val="41"/>
        </w:numPr>
      </w:pPr>
      <w:r>
        <w:t>Something no one would expect about you</w:t>
      </w:r>
    </w:p>
    <w:p w14:paraId="0F27768C" w14:textId="590D203C" w:rsidR="0090606A" w:rsidRDefault="0090606A" w:rsidP="0090606A">
      <w:pPr>
        <w:pStyle w:val="ListParagraph"/>
        <w:numPr>
          <w:ilvl w:val="0"/>
          <w:numId w:val="41"/>
        </w:numPr>
      </w:pPr>
      <w:r>
        <w:t xml:space="preserve">A picture of </w:t>
      </w:r>
      <w:r w:rsidR="00A01F6A">
        <w:t>your favorite place</w:t>
      </w:r>
      <w:r>
        <w:t>.</w:t>
      </w:r>
    </w:p>
    <w:p w14:paraId="77FBA249" w14:textId="60564E4B" w:rsidR="0090606A" w:rsidRDefault="0090606A" w:rsidP="00A01F6A">
      <w:pPr>
        <w:ind w:left="360"/>
      </w:pPr>
      <w:r>
        <w:t>Each item should be on its own line.</w:t>
      </w:r>
    </w:p>
    <w:p w14:paraId="59B26C6F" w14:textId="07956C21" w:rsidR="0090606A" w:rsidRDefault="0090606A" w:rsidP="00A01F6A">
      <w:pPr>
        <w:ind w:firstLine="360"/>
      </w:pPr>
      <w:r>
        <w:t xml:space="preserve">Feel free to play around with </w:t>
      </w:r>
      <w:r w:rsidR="00393C2F">
        <w:t>a</w:t>
      </w:r>
      <w:r w:rsidR="009378AA">
        <w:t xml:space="preserve">dditional </w:t>
      </w:r>
      <w:r>
        <w:t xml:space="preserve">HTML </w:t>
      </w:r>
      <w:r w:rsidR="009378AA">
        <w:t>code o</w:t>
      </w:r>
      <w:r>
        <w:t xml:space="preserve">n your page after you have met the </w:t>
      </w:r>
      <w:r w:rsidR="009378AA">
        <w:br/>
        <w:t xml:space="preserve">      </w:t>
      </w:r>
      <w:r>
        <w:t>requirements.</w:t>
      </w:r>
    </w:p>
    <w:p w14:paraId="144563EB" w14:textId="1E84FB1B" w:rsidR="0090606A" w:rsidRDefault="0090606A" w:rsidP="001F205D">
      <w:pPr>
        <w:ind w:left="360"/>
      </w:pPr>
      <w:r>
        <w:t xml:space="preserve">3.  Upload the page to </w:t>
      </w:r>
      <w:proofErr w:type="spellStart"/>
      <w:r>
        <w:t>github</w:t>
      </w:r>
      <w:proofErr w:type="spellEnd"/>
      <w:r>
        <w:t xml:space="preserve"> pages and ensure that you can view it online (not through your file system).  Note the URL.</w:t>
      </w:r>
      <w:r w:rsidR="00855880">
        <w:t xml:space="preserve">  Here is additional information about </w:t>
      </w:r>
      <w:proofErr w:type="spellStart"/>
      <w:r w:rsidR="00855880">
        <w:t>github</w:t>
      </w:r>
      <w:proofErr w:type="spellEnd"/>
      <w:r w:rsidR="00855880">
        <w:t xml:space="preserve"> pages: </w:t>
      </w:r>
      <w:hyperlink r:id="rId8" w:history="1">
        <w:r w:rsidR="00855880">
          <w:rPr>
            <w:rStyle w:val="Hyperlink"/>
          </w:rPr>
          <w:t>https://pages.github.com/</w:t>
        </w:r>
      </w:hyperlink>
    </w:p>
    <w:p w14:paraId="1B786145" w14:textId="3F9B9574" w:rsidR="0090606A" w:rsidRDefault="0090606A" w:rsidP="001F205D">
      <w:pPr>
        <w:ind w:left="360"/>
      </w:pPr>
      <w:r>
        <w:t xml:space="preserve">4. Upload the page to your </w:t>
      </w:r>
      <w:proofErr w:type="spellStart"/>
      <w:r>
        <w:t>cpanel</w:t>
      </w:r>
      <w:proofErr w:type="spellEnd"/>
      <w:r>
        <w:t xml:space="preserve"> hosting.  Note the URL.</w:t>
      </w:r>
    </w:p>
    <w:p w14:paraId="6C608C1C" w14:textId="1C4263A9" w:rsidR="002B4012" w:rsidRDefault="002B4012" w:rsidP="001F205D">
      <w:pPr>
        <w:ind w:left="360"/>
      </w:pPr>
      <w:r>
        <w:t xml:space="preserve">5. View both URL's </w:t>
      </w:r>
      <w:r w:rsidR="00983A5D">
        <w:t>from</w:t>
      </w:r>
      <w:r>
        <w:t xml:space="preserve"> your phone.  The page may not look right on your phone</w:t>
      </w:r>
      <w:r w:rsidR="00983A5D">
        <w:t>, but all of the elements should be in place</w:t>
      </w:r>
      <w:r w:rsidR="00C92165">
        <w:t xml:space="preserve"> and</w:t>
      </w:r>
      <w:r w:rsidR="00983A5D">
        <w:t xml:space="preserve"> make sure you can see </w:t>
      </w:r>
      <w:r w:rsidR="00555271">
        <w:t xml:space="preserve">images and all content.  </w:t>
      </w:r>
      <w:r w:rsidR="00555271">
        <w:br/>
        <w:t>W</w:t>
      </w:r>
      <w:r>
        <w:t xml:space="preserve">e will be covering responsive design </w:t>
      </w:r>
      <w:r w:rsidR="00E51E2A">
        <w:t>when we cover CSS</w:t>
      </w:r>
      <w:r w:rsidR="00555271">
        <w:t xml:space="preserve"> so it is ok if it doesn’t look great</w:t>
      </w:r>
      <w:r>
        <w:t>.</w:t>
      </w:r>
    </w:p>
    <w:p w14:paraId="2DE09418" w14:textId="2FFE6C10" w:rsidR="007A2A26" w:rsidRDefault="007A2A26" w:rsidP="00200E77">
      <w:pPr>
        <w:pStyle w:val="Heading2"/>
      </w:pPr>
      <w:r>
        <w:t>Questions</w:t>
      </w:r>
    </w:p>
    <w:p w14:paraId="18583617" w14:textId="66CEA031" w:rsidR="00200E77" w:rsidRDefault="00C92165" w:rsidP="00C92165">
      <w:pPr>
        <w:pStyle w:val="ListParagraph"/>
        <w:numPr>
          <w:ilvl w:val="0"/>
          <w:numId w:val="42"/>
        </w:numPr>
      </w:pPr>
      <w:r>
        <w:t xml:space="preserve"> </w:t>
      </w:r>
      <w:r w:rsidR="00200E77">
        <w:t xml:space="preserve">Name one advantage to using </w:t>
      </w:r>
      <w:proofErr w:type="spellStart"/>
      <w:r w:rsidR="00200E77">
        <w:t>github</w:t>
      </w:r>
      <w:proofErr w:type="spellEnd"/>
      <w:r w:rsidR="00200E77">
        <w:t xml:space="preserve"> and one advantage to using the </w:t>
      </w:r>
      <w:proofErr w:type="spellStart"/>
      <w:r w:rsidR="00200E77">
        <w:t>cpanel</w:t>
      </w:r>
      <w:proofErr w:type="spellEnd"/>
      <w:r w:rsidR="00200E77">
        <w:t xml:space="preserve"> hosting.</w:t>
      </w:r>
    </w:p>
    <w:p w14:paraId="0B1FC76E" w14:textId="1DA80D47" w:rsidR="00200E77" w:rsidRDefault="00200E77" w:rsidP="00C92165">
      <w:pPr>
        <w:pStyle w:val="ListParagraph"/>
        <w:numPr>
          <w:ilvl w:val="0"/>
          <w:numId w:val="42"/>
        </w:numPr>
      </w:pPr>
      <w:r>
        <w:t xml:space="preserve">Which </w:t>
      </w:r>
      <w:r w:rsidR="002B4012">
        <w:t xml:space="preserve">of the </w:t>
      </w:r>
      <w:r w:rsidR="00C92165">
        <w:t xml:space="preserve">two </w:t>
      </w:r>
      <w:r>
        <w:t>type</w:t>
      </w:r>
      <w:r w:rsidR="002B4012">
        <w:t>s</w:t>
      </w:r>
      <w:r>
        <w:t xml:space="preserve"> of hosting do you prefer and why?</w:t>
      </w:r>
    </w:p>
    <w:p w14:paraId="5F5463A1" w14:textId="26841545" w:rsidR="007A2A26" w:rsidRDefault="00200E77" w:rsidP="00C92165">
      <w:pPr>
        <w:pStyle w:val="ListParagraph"/>
        <w:numPr>
          <w:ilvl w:val="0"/>
          <w:numId w:val="42"/>
        </w:numPr>
      </w:pPr>
      <w:r>
        <w:t>What was the most satisfying part of this assignment?</w:t>
      </w:r>
    </w:p>
    <w:p w14:paraId="3CCB96E5" w14:textId="77777777" w:rsidR="00D7355B" w:rsidRDefault="00D7355B" w:rsidP="00D7355B">
      <w:pPr>
        <w:pStyle w:val="Heading2"/>
      </w:pPr>
      <w:r>
        <w:t>Rubric</w:t>
      </w:r>
    </w:p>
    <w:p w14:paraId="6968A415" w14:textId="46AFC46F" w:rsidR="00D7355B" w:rsidRDefault="00D7355B" w:rsidP="00D7355B">
      <w:r>
        <w:t>Page runs online - 40 points (20pts each</w:t>
      </w:r>
      <w:r w:rsidR="00C070C3">
        <w:t xml:space="preserve"> platform</w:t>
      </w:r>
      <w:r>
        <w:t>)</w:t>
      </w:r>
    </w:p>
    <w:p w14:paraId="600F9F87" w14:textId="626E87B0" w:rsidR="00C070C3" w:rsidRDefault="00C070C3" w:rsidP="00D7355B">
      <w:r>
        <w:t>HTML code is correct and complete – 50 points</w:t>
      </w:r>
    </w:p>
    <w:p w14:paraId="7A53DFBE" w14:textId="1DF65DBE" w:rsidR="00D7355B" w:rsidRDefault="00D7355B" w:rsidP="00D7355B">
      <w:r>
        <w:t>Creativity/effort – 1</w:t>
      </w:r>
      <w:r w:rsidR="00C070C3">
        <w:t>0</w:t>
      </w:r>
      <w:r>
        <w:t xml:space="preserve"> points</w:t>
      </w:r>
    </w:p>
    <w:p w14:paraId="0F76FEA5" w14:textId="6313B164" w:rsidR="009D0B49" w:rsidRDefault="009D0B49" w:rsidP="00D7355B"/>
    <w:p w14:paraId="0589450A" w14:textId="7E2A3FD6" w:rsidR="009D0B49" w:rsidRDefault="009D0B49" w:rsidP="00D7355B"/>
    <w:p w14:paraId="35DFDF37" w14:textId="46A334D8" w:rsidR="009D0B49" w:rsidRDefault="009D0B49" w:rsidP="009E3C34">
      <w:pPr>
        <w:pStyle w:val="Heading2"/>
      </w:pPr>
      <w:r>
        <w:t xml:space="preserve">Example </w:t>
      </w:r>
      <w:r w:rsidR="0096326E">
        <w:t>Page:</w:t>
      </w:r>
    </w:p>
    <w:p w14:paraId="7E2F0F1E" w14:textId="6E63EB21" w:rsidR="0096326E" w:rsidRDefault="0096326E" w:rsidP="00D7355B"/>
    <w:p w14:paraId="0A404D4C" w14:textId="1ED51ADA" w:rsidR="0096326E" w:rsidRDefault="0096326E" w:rsidP="00D7355B">
      <w:r>
        <w:rPr>
          <w:noProof/>
        </w:rPr>
        <w:drawing>
          <wp:inline distT="0" distB="0" distL="0" distR="0" wp14:anchorId="7073E5E0" wp14:editId="2D4502B9">
            <wp:extent cx="5322553" cy="5056094"/>
            <wp:effectExtent l="57150" t="57150" r="88265" b="876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024" cy="5061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EF8B9A" w14:textId="77777777" w:rsidR="00D7355B" w:rsidRPr="00B12549" w:rsidRDefault="00D7355B" w:rsidP="0090606A"/>
    <w:sectPr w:rsidR="00D7355B" w:rsidRPr="00B12549" w:rsidSect="00EA5BE2">
      <w:footerReference w:type="default" r:id="rId10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78C4" w14:textId="77777777" w:rsidR="00F37FE2" w:rsidRDefault="00F37FE2">
      <w:pPr>
        <w:spacing w:after="0"/>
      </w:pPr>
      <w:r>
        <w:separator/>
      </w:r>
    </w:p>
  </w:endnote>
  <w:endnote w:type="continuationSeparator" w:id="0">
    <w:p w14:paraId="1141BCD7" w14:textId="77777777" w:rsidR="00F37FE2" w:rsidRDefault="00F37F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1FEE" w14:textId="77777777" w:rsidR="00F37FE2" w:rsidRDefault="00F37FE2">
      <w:pPr>
        <w:spacing w:after="0"/>
      </w:pPr>
      <w:r>
        <w:separator/>
      </w:r>
    </w:p>
  </w:footnote>
  <w:footnote w:type="continuationSeparator" w:id="0">
    <w:p w14:paraId="6278879B" w14:textId="77777777" w:rsidR="00F37FE2" w:rsidRDefault="00F37F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56759"/>
    <w:multiLevelType w:val="hybridMultilevel"/>
    <w:tmpl w:val="EF42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2"/>
  </w:num>
  <w:num w:numId="3">
    <w:abstractNumId w:val="36"/>
  </w:num>
  <w:num w:numId="4">
    <w:abstractNumId w:val="18"/>
  </w:num>
  <w:num w:numId="5">
    <w:abstractNumId w:val="18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5"/>
  </w:num>
  <w:num w:numId="18">
    <w:abstractNumId w:val="39"/>
  </w:num>
  <w:num w:numId="19">
    <w:abstractNumId w:val="24"/>
  </w:num>
  <w:num w:numId="20">
    <w:abstractNumId w:val="22"/>
  </w:num>
  <w:num w:numId="21">
    <w:abstractNumId w:val="26"/>
  </w:num>
  <w:num w:numId="22">
    <w:abstractNumId w:val="11"/>
  </w:num>
  <w:num w:numId="23">
    <w:abstractNumId w:val="25"/>
  </w:num>
  <w:num w:numId="24">
    <w:abstractNumId w:val="34"/>
  </w:num>
  <w:num w:numId="25">
    <w:abstractNumId w:val="21"/>
  </w:num>
  <w:num w:numId="26">
    <w:abstractNumId w:val="12"/>
  </w:num>
  <w:num w:numId="27">
    <w:abstractNumId w:val="27"/>
  </w:num>
  <w:num w:numId="28">
    <w:abstractNumId w:val="16"/>
  </w:num>
  <w:num w:numId="29">
    <w:abstractNumId w:val="35"/>
  </w:num>
  <w:num w:numId="30">
    <w:abstractNumId w:val="30"/>
  </w:num>
  <w:num w:numId="31">
    <w:abstractNumId w:val="33"/>
  </w:num>
  <w:num w:numId="32">
    <w:abstractNumId w:val="28"/>
  </w:num>
  <w:num w:numId="33">
    <w:abstractNumId w:val="29"/>
  </w:num>
  <w:num w:numId="34">
    <w:abstractNumId w:val="13"/>
  </w:num>
  <w:num w:numId="35">
    <w:abstractNumId w:val="23"/>
  </w:num>
  <w:num w:numId="36">
    <w:abstractNumId w:val="40"/>
  </w:num>
  <w:num w:numId="37">
    <w:abstractNumId w:val="31"/>
  </w:num>
  <w:num w:numId="38">
    <w:abstractNumId w:val="37"/>
  </w:num>
  <w:num w:numId="39">
    <w:abstractNumId w:val="20"/>
  </w:num>
  <w:num w:numId="40">
    <w:abstractNumId w:val="10"/>
  </w:num>
  <w:num w:numId="41">
    <w:abstractNumId w:val="38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15E36"/>
    <w:rsid w:val="00036283"/>
    <w:rsid w:val="0004793E"/>
    <w:rsid w:val="00091FE6"/>
    <w:rsid w:val="000A33B0"/>
    <w:rsid w:val="000B3953"/>
    <w:rsid w:val="00121605"/>
    <w:rsid w:val="00135F13"/>
    <w:rsid w:val="001A1180"/>
    <w:rsid w:val="001A148C"/>
    <w:rsid w:val="001B11B7"/>
    <w:rsid w:val="001C1A07"/>
    <w:rsid w:val="001D6057"/>
    <w:rsid w:val="001E1E51"/>
    <w:rsid w:val="001E3502"/>
    <w:rsid w:val="001F205D"/>
    <w:rsid w:val="00200E77"/>
    <w:rsid w:val="00201103"/>
    <w:rsid w:val="00203499"/>
    <w:rsid w:val="00203BFA"/>
    <w:rsid w:val="00216B82"/>
    <w:rsid w:val="002234F7"/>
    <w:rsid w:val="002340F6"/>
    <w:rsid w:val="002365F2"/>
    <w:rsid w:val="00240DF4"/>
    <w:rsid w:val="0024197D"/>
    <w:rsid w:val="002465FC"/>
    <w:rsid w:val="0025172B"/>
    <w:rsid w:val="00263051"/>
    <w:rsid w:val="00290CC6"/>
    <w:rsid w:val="002B4012"/>
    <w:rsid w:val="002E2F6C"/>
    <w:rsid w:val="002E469B"/>
    <w:rsid w:val="002F30E3"/>
    <w:rsid w:val="00315DC2"/>
    <w:rsid w:val="00356B4A"/>
    <w:rsid w:val="003659E9"/>
    <w:rsid w:val="003661BB"/>
    <w:rsid w:val="00367CE8"/>
    <w:rsid w:val="003858A9"/>
    <w:rsid w:val="00393C2F"/>
    <w:rsid w:val="003B0391"/>
    <w:rsid w:val="003E2D26"/>
    <w:rsid w:val="003E6EAE"/>
    <w:rsid w:val="00433F82"/>
    <w:rsid w:val="004365EE"/>
    <w:rsid w:val="0047050B"/>
    <w:rsid w:val="00473BD4"/>
    <w:rsid w:val="004A4D73"/>
    <w:rsid w:val="004B3A36"/>
    <w:rsid w:val="004D52B4"/>
    <w:rsid w:val="0050747C"/>
    <w:rsid w:val="00532EAE"/>
    <w:rsid w:val="00540212"/>
    <w:rsid w:val="00544E8A"/>
    <w:rsid w:val="00555271"/>
    <w:rsid w:val="00571634"/>
    <w:rsid w:val="0059569D"/>
    <w:rsid w:val="005A38F7"/>
    <w:rsid w:val="005D24DB"/>
    <w:rsid w:val="00607A0F"/>
    <w:rsid w:val="00626900"/>
    <w:rsid w:val="006302B0"/>
    <w:rsid w:val="00635885"/>
    <w:rsid w:val="0063645A"/>
    <w:rsid w:val="00645A75"/>
    <w:rsid w:val="00662522"/>
    <w:rsid w:val="00662BB5"/>
    <w:rsid w:val="006763F8"/>
    <w:rsid w:val="0068088A"/>
    <w:rsid w:val="006B4695"/>
    <w:rsid w:val="006C3259"/>
    <w:rsid w:val="006D1F82"/>
    <w:rsid w:val="006F36C3"/>
    <w:rsid w:val="006F7190"/>
    <w:rsid w:val="0070718E"/>
    <w:rsid w:val="00727E84"/>
    <w:rsid w:val="00744AEB"/>
    <w:rsid w:val="007467F6"/>
    <w:rsid w:val="00763449"/>
    <w:rsid w:val="007824E9"/>
    <w:rsid w:val="007930CD"/>
    <w:rsid w:val="007A2A26"/>
    <w:rsid w:val="007A7CFA"/>
    <w:rsid w:val="007B2FD9"/>
    <w:rsid w:val="007C398D"/>
    <w:rsid w:val="007C3D4E"/>
    <w:rsid w:val="007C587A"/>
    <w:rsid w:val="007E0C3F"/>
    <w:rsid w:val="007E4E17"/>
    <w:rsid w:val="007E759A"/>
    <w:rsid w:val="00805A4E"/>
    <w:rsid w:val="00814486"/>
    <w:rsid w:val="00834266"/>
    <w:rsid w:val="00855880"/>
    <w:rsid w:val="00855DE9"/>
    <w:rsid w:val="00865AAC"/>
    <w:rsid w:val="00883B4C"/>
    <w:rsid w:val="008901B5"/>
    <w:rsid w:val="00897784"/>
    <w:rsid w:val="008C3F6F"/>
    <w:rsid w:val="008D416A"/>
    <w:rsid w:val="008F7499"/>
    <w:rsid w:val="0090606A"/>
    <w:rsid w:val="00906566"/>
    <w:rsid w:val="00910997"/>
    <w:rsid w:val="00930319"/>
    <w:rsid w:val="009378AA"/>
    <w:rsid w:val="00942B8F"/>
    <w:rsid w:val="00943342"/>
    <w:rsid w:val="00946ECA"/>
    <w:rsid w:val="009531D6"/>
    <w:rsid w:val="009550F6"/>
    <w:rsid w:val="0096326E"/>
    <w:rsid w:val="00983A5D"/>
    <w:rsid w:val="00986D1B"/>
    <w:rsid w:val="009A4F92"/>
    <w:rsid w:val="009B119F"/>
    <w:rsid w:val="009C1C80"/>
    <w:rsid w:val="009D0B49"/>
    <w:rsid w:val="009D1E5C"/>
    <w:rsid w:val="009D3D78"/>
    <w:rsid w:val="009E337C"/>
    <w:rsid w:val="009E3C34"/>
    <w:rsid w:val="009F65A8"/>
    <w:rsid w:val="00A01F6A"/>
    <w:rsid w:val="00A17284"/>
    <w:rsid w:val="00A601C0"/>
    <w:rsid w:val="00A61501"/>
    <w:rsid w:val="00A66C39"/>
    <w:rsid w:val="00A67D06"/>
    <w:rsid w:val="00A7421E"/>
    <w:rsid w:val="00A75933"/>
    <w:rsid w:val="00A8644E"/>
    <w:rsid w:val="00A92CB6"/>
    <w:rsid w:val="00AB6660"/>
    <w:rsid w:val="00AD7EF8"/>
    <w:rsid w:val="00AE1F9F"/>
    <w:rsid w:val="00AE5FA3"/>
    <w:rsid w:val="00B068D7"/>
    <w:rsid w:val="00B07992"/>
    <w:rsid w:val="00B11074"/>
    <w:rsid w:val="00B12549"/>
    <w:rsid w:val="00B15429"/>
    <w:rsid w:val="00B4621A"/>
    <w:rsid w:val="00B53D1F"/>
    <w:rsid w:val="00B55513"/>
    <w:rsid w:val="00B62CD8"/>
    <w:rsid w:val="00B766DC"/>
    <w:rsid w:val="00B96BA5"/>
    <w:rsid w:val="00BA5A96"/>
    <w:rsid w:val="00BD2240"/>
    <w:rsid w:val="00C027A7"/>
    <w:rsid w:val="00C070C3"/>
    <w:rsid w:val="00C25FBF"/>
    <w:rsid w:val="00C35813"/>
    <w:rsid w:val="00C60E0D"/>
    <w:rsid w:val="00C70C09"/>
    <w:rsid w:val="00C86F7C"/>
    <w:rsid w:val="00C91EC5"/>
    <w:rsid w:val="00C92165"/>
    <w:rsid w:val="00CA04E9"/>
    <w:rsid w:val="00CA7742"/>
    <w:rsid w:val="00CC210F"/>
    <w:rsid w:val="00CD4E8A"/>
    <w:rsid w:val="00CF3DD4"/>
    <w:rsid w:val="00CF5A6F"/>
    <w:rsid w:val="00D352FB"/>
    <w:rsid w:val="00D673F9"/>
    <w:rsid w:val="00D7355B"/>
    <w:rsid w:val="00D74561"/>
    <w:rsid w:val="00D8252A"/>
    <w:rsid w:val="00DA7D2B"/>
    <w:rsid w:val="00DB2ACB"/>
    <w:rsid w:val="00DE035F"/>
    <w:rsid w:val="00E018A0"/>
    <w:rsid w:val="00E24117"/>
    <w:rsid w:val="00E43BDD"/>
    <w:rsid w:val="00E51E2A"/>
    <w:rsid w:val="00EA5BE2"/>
    <w:rsid w:val="00EA6ED6"/>
    <w:rsid w:val="00EB11E2"/>
    <w:rsid w:val="00ED79DD"/>
    <w:rsid w:val="00EE25E4"/>
    <w:rsid w:val="00EF14A7"/>
    <w:rsid w:val="00EF6644"/>
    <w:rsid w:val="00F37FE2"/>
    <w:rsid w:val="00F43AE2"/>
    <w:rsid w:val="00F649AF"/>
    <w:rsid w:val="00F76D8B"/>
    <w:rsid w:val="00F814CB"/>
    <w:rsid w:val="00F84105"/>
    <w:rsid w:val="00FB092A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8088A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8088A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75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38</cp:revision>
  <cp:lastPrinted>2019-03-26T17:28:00Z</cp:lastPrinted>
  <dcterms:created xsi:type="dcterms:W3CDTF">2021-01-22T17:52:00Z</dcterms:created>
  <dcterms:modified xsi:type="dcterms:W3CDTF">2022-01-12T02:06:00Z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